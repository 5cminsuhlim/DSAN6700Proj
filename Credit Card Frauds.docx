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9142081"/>
        <w:docPartObj>
          <w:docPartGallery w:val="Cover Pages"/>
          <w:docPartUnique/>
        </w:docPartObj>
      </w:sdtPr>
      <w:sdtContent>
        <w:p w14:paraId="2ECA5703" w14:textId="6486E57F" w:rsidR="00382A77" w:rsidRDefault="00382A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78D6FF" wp14:editId="6DDCC4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1DDCF5" w14:textId="7C977A44" w:rsidR="00382A77" w:rsidRDefault="0002428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Eric Lim, Klass van Kempen, Jude Moukarzel</w:t>
                                      </w:r>
                                    </w:p>
                                  </w:sdtContent>
                                </w:sdt>
                                <w:p w14:paraId="5DB28B3A" w14:textId="3D2C6413" w:rsidR="00382A7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E63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Georgetown University</w:t>
                                      </w:r>
                                    </w:sdtContent>
                                  </w:sdt>
                                  <w:r w:rsidR="00382A7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F1B757A" w14:textId="49BBF065" w:rsidR="00382A77" w:rsidRDefault="00382A7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Scope Statement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B7692C1" w14:textId="7BEED13C" w:rsidR="00382A77" w:rsidRDefault="0002428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Credit Card Fraud dataset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78D6F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1DDCF5" w14:textId="7C977A44" w:rsidR="00382A77" w:rsidRDefault="0002428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Eric Lim, Klass van Kempen, Jude Moukarzel</w:t>
                                </w:r>
                              </w:p>
                            </w:sdtContent>
                          </w:sdt>
                          <w:p w14:paraId="5DB28B3A" w14:textId="3D2C6413" w:rsidR="00382A7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E6347">
                                  <w:rPr>
                                    <w:caps/>
                                    <w:color w:val="FFFFFF" w:themeColor="background1"/>
                                  </w:rPr>
                                  <w:t>Georgetown University</w:t>
                                </w:r>
                              </w:sdtContent>
                            </w:sdt>
                            <w:r w:rsidR="00382A7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F1B757A" w14:textId="49BBF065" w:rsidR="00382A77" w:rsidRDefault="00382A7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Scope Statement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B7692C1" w14:textId="7BEED13C" w:rsidR="00382A77" w:rsidRDefault="0002428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Credit Card Fraud dataset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9B0A99" w14:textId="4965E173" w:rsidR="00382A77" w:rsidRDefault="00382A77">
          <w:r>
            <w:br w:type="page"/>
          </w:r>
        </w:p>
      </w:sdtContent>
    </w:sdt>
    <w:sdt>
      <w:sdtPr>
        <w:rPr>
          <w:rFonts w:ascii="Calibri" w:eastAsia="Calibri" w:hAnsi="Calibri"/>
          <w:b w:val="0"/>
          <w:bCs w:val="0"/>
          <w:kern w:val="0"/>
          <w:sz w:val="20"/>
          <w:szCs w:val="24"/>
        </w:rPr>
        <w:id w:val="-1155135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1E8AE" w14:textId="60740293" w:rsidR="00BF59AD" w:rsidRDefault="00BF59AD">
          <w:pPr>
            <w:pStyle w:val="TOCHeading"/>
          </w:pPr>
          <w:r>
            <w:t>Table of Contents</w:t>
          </w:r>
        </w:p>
        <w:p w14:paraId="3E6E0423" w14:textId="3EBE76BE" w:rsidR="00BF59AD" w:rsidRDefault="00BF59AD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276921" w:history="1">
            <w:r w:rsidRPr="002479AD">
              <w:rPr>
                <w:rStyle w:val="Hyperlink"/>
                <w:noProof/>
              </w:rPr>
              <w:t>Project 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7A6C" w14:textId="727C0D33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2" w:history="1">
            <w:r w:rsidR="00BF59AD" w:rsidRPr="002479AD">
              <w:rPr>
                <w:rStyle w:val="Hyperlink"/>
                <w:noProof/>
              </w:rPr>
              <w:t>Project Description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_Toc86276922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56E2548E" w14:textId="6F491E9C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3" w:history="1">
            <w:r w:rsidR="00BF59AD" w:rsidRPr="002479AD">
              <w:rPr>
                <w:rStyle w:val="Hyperlink"/>
                <w:noProof/>
              </w:rPr>
              <w:t>Date Submitted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_Toc86276923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43D2A4D3" w14:textId="2466B3B6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4" w:history="1">
            <w:r w:rsidR="00BF59AD" w:rsidRPr="002479AD">
              <w:rPr>
                <w:rStyle w:val="Hyperlink"/>
                <w:noProof/>
              </w:rPr>
              <w:t>Project Priority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_Toc86276924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030A194F" w14:textId="36F9C7A7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5" w:history="1">
            <w:r w:rsidR="00BF59AD" w:rsidRPr="002479AD">
              <w:rPr>
                <w:rStyle w:val="Hyperlink"/>
                <w:noProof/>
              </w:rPr>
              <w:t>Step 1. Project Deliverables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_Toc86276925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35799955" w14:textId="68BE9BA0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6" w:history="1">
            <w:r w:rsidR="00BF59AD" w:rsidRPr="002479AD">
              <w:rPr>
                <w:rStyle w:val="Hyperlink"/>
                <w:noProof/>
              </w:rPr>
              <w:t>Step 2. List of Project Tasks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_Toc86276926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14FC1D1D" w14:textId="67A73CE3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7" w:history="1">
            <w:r w:rsidR="00BF59AD" w:rsidRPr="002479AD">
              <w:rPr>
                <w:rStyle w:val="Hyperlink"/>
                <w:noProof/>
              </w:rPr>
              <w:t>Step 3. Out of Scope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_Toc86276927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26F593BD" w14:textId="78DE149A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8" w:history="1">
            <w:r w:rsidR="00BF59AD" w:rsidRPr="002479AD">
              <w:rPr>
                <w:rStyle w:val="Hyperlink"/>
                <w:noProof/>
              </w:rPr>
              <w:t>Step 4. Project Assumptions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_Toc86276928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1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363187F6" w14:textId="678109E4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29" w:history="1">
            <w:r w:rsidR="00BF59AD" w:rsidRPr="002479AD">
              <w:rPr>
                <w:rStyle w:val="Hyperlink"/>
                <w:noProof/>
              </w:rPr>
              <w:t>Step 5. Project Constraints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_Toc86276929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2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2539BB17" w14:textId="4246A243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30" w:history="1">
            <w:r w:rsidR="00BF59AD" w:rsidRPr="002479AD">
              <w:rPr>
                <w:rStyle w:val="Hyperlink"/>
                <w:noProof/>
              </w:rPr>
              <w:t>Step 6. Updated Estimates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_Toc86276930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2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32CB2936" w14:textId="06792CAF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31" w:history="1">
            <w:r w:rsidR="00BF59AD" w:rsidRPr="002479AD">
              <w:rPr>
                <w:rStyle w:val="Hyperlink"/>
                <w:noProof/>
              </w:rPr>
              <w:t>Step7. Approvals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_Toc86276931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2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36F8DDE0" w14:textId="359380BC" w:rsidR="00BF59AD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86276932" w:history="1">
            <w:r w:rsidR="00BF59AD" w:rsidRPr="002479AD">
              <w:rPr>
                <w:rStyle w:val="Hyperlink"/>
                <w:noProof/>
              </w:rPr>
              <w:t>Introduction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_Toc86276932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3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0464AB60" w14:textId="4EFC18E8" w:rsidR="00BF59AD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86276933" w:history="1">
            <w:r w:rsidR="00BF59AD" w:rsidRPr="002479AD">
              <w:rPr>
                <w:rStyle w:val="Hyperlink"/>
                <w:noProof/>
              </w:rPr>
              <w:t>Analysis of the dataset and Trained Model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_Toc86276933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3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250F42EA" w14:textId="6147A93B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34" w:history="1">
            <w:r w:rsidR="00BF59AD" w:rsidRPr="002479AD">
              <w:rPr>
                <w:rStyle w:val="Hyperlink"/>
                <w:noProof/>
              </w:rPr>
              <w:t>Exploratory Analysis and Visualization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_Toc86276934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3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5586D7F5" w14:textId="74732DF3" w:rsidR="00BF59AD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76935" w:history="1">
            <w:r w:rsidR="00BF59AD" w:rsidRPr="002479AD">
              <w:rPr>
                <w:rStyle w:val="Hyperlink"/>
                <w:noProof/>
              </w:rPr>
              <w:t>Baseline Model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_Toc86276935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4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3117C0C0" w14:textId="279AF2C9" w:rsidR="00BF59AD" w:rsidRDefault="00000000" w:rsidP="00F9554A">
          <w:pPr>
            <w:pStyle w:val="TOC2"/>
            <w:tabs>
              <w:tab w:val="right" w:leader="dot" w:pos="10790"/>
            </w:tabs>
            <w:ind w:left="720"/>
            <w:rPr>
              <w:noProof/>
            </w:rPr>
          </w:pPr>
          <w:hyperlink w:anchor="_Toc86276936" w:history="1">
            <w:r w:rsidR="00BF59AD" w:rsidRPr="002479AD">
              <w:rPr>
                <w:rStyle w:val="Hyperlink"/>
                <w:noProof/>
              </w:rPr>
              <w:t>Model Selection</w:t>
            </w:r>
            <w:r w:rsidR="00BF59AD">
              <w:rPr>
                <w:noProof/>
                <w:webHidden/>
              </w:rPr>
              <w:tab/>
            </w:r>
            <w:r w:rsidR="00BF59AD">
              <w:rPr>
                <w:noProof/>
                <w:webHidden/>
              </w:rPr>
              <w:fldChar w:fldCharType="begin"/>
            </w:r>
            <w:r w:rsidR="00BF59AD">
              <w:rPr>
                <w:noProof/>
                <w:webHidden/>
              </w:rPr>
              <w:instrText xml:space="preserve"> PAGEREF _Toc86276936 \h </w:instrText>
            </w:r>
            <w:r w:rsidR="00BF59AD">
              <w:rPr>
                <w:noProof/>
                <w:webHidden/>
              </w:rPr>
            </w:r>
            <w:r w:rsidR="00BF59AD">
              <w:rPr>
                <w:noProof/>
                <w:webHidden/>
              </w:rPr>
              <w:fldChar w:fldCharType="separate"/>
            </w:r>
            <w:r w:rsidR="00BF59AD">
              <w:rPr>
                <w:noProof/>
                <w:webHidden/>
              </w:rPr>
              <w:t>5</w:t>
            </w:r>
            <w:r w:rsidR="00BF59AD">
              <w:rPr>
                <w:noProof/>
                <w:webHidden/>
              </w:rPr>
              <w:fldChar w:fldCharType="end"/>
            </w:r>
          </w:hyperlink>
        </w:p>
        <w:p w14:paraId="7C283C17" w14:textId="7E60BE5D" w:rsidR="00BF59AD" w:rsidRDefault="00BF59AD">
          <w:r>
            <w:rPr>
              <w:b/>
              <w:bCs/>
              <w:noProof/>
            </w:rPr>
            <w:fldChar w:fldCharType="end"/>
          </w:r>
        </w:p>
      </w:sdtContent>
    </w:sdt>
    <w:p w14:paraId="68895684" w14:textId="77777777" w:rsidR="00BF59AD" w:rsidRDefault="00BF59AD">
      <w:bookmarkStart w:id="0" w:name="_Toc86276921"/>
      <w:r>
        <w:rPr>
          <w:b/>
          <w:bCs/>
          <w:i/>
          <w:i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1"/>
        <w:gridCol w:w="4310"/>
        <w:gridCol w:w="1869"/>
        <w:gridCol w:w="2350"/>
      </w:tblGrid>
      <w:tr w:rsidR="005D3EDD" w:rsidRPr="005D3EDD" w14:paraId="02B32A35" w14:textId="77777777" w:rsidTr="0040347B">
        <w:tc>
          <w:tcPr>
            <w:tcW w:w="765" w:type="pct"/>
            <w:shd w:val="clear" w:color="auto" w:fill="F2F2F2" w:themeFill="background1" w:themeFillShade="F2"/>
            <w:vAlign w:val="center"/>
          </w:tcPr>
          <w:p w14:paraId="11351DAC" w14:textId="7E85A7F5" w:rsidR="00686F12" w:rsidRPr="005D3EDD" w:rsidRDefault="00686F12" w:rsidP="00C80636">
            <w:pPr>
              <w:pStyle w:val="Heading2"/>
              <w:jc w:val="center"/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lastRenderedPageBreak/>
              <w:t>Project #</w:t>
            </w:r>
            <w:bookmarkEnd w:id="0"/>
          </w:p>
        </w:tc>
        <w:tc>
          <w:tcPr>
            <w:tcW w:w="2140" w:type="pct"/>
            <w:shd w:val="clear" w:color="auto" w:fill="F2F2F2" w:themeFill="background1" w:themeFillShade="F2"/>
            <w:vAlign w:val="center"/>
          </w:tcPr>
          <w:p w14:paraId="3DC002E3" w14:textId="77777777" w:rsidR="00686F12" w:rsidRPr="005D3EDD" w:rsidRDefault="00686F12" w:rsidP="007247C3">
            <w:pPr>
              <w:pStyle w:val="Heading2"/>
              <w:rPr>
                <w:color w:val="000000" w:themeColor="text1"/>
              </w:rPr>
            </w:pPr>
            <w:bookmarkStart w:id="1" w:name="_Toc86276922"/>
            <w:r w:rsidRPr="005D3EDD">
              <w:rPr>
                <w:color w:val="000000" w:themeColor="text1"/>
              </w:rPr>
              <w:t>Project Description</w:t>
            </w:r>
            <w:bookmarkEnd w:id="1"/>
          </w:p>
        </w:tc>
        <w:tc>
          <w:tcPr>
            <w:tcW w:w="928" w:type="pct"/>
            <w:shd w:val="clear" w:color="auto" w:fill="F2F2F2" w:themeFill="background1" w:themeFillShade="F2"/>
            <w:vAlign w:val="center"/>
          </w:tcPr>
          <w:p w14:paraId="0A3B892C" w14:textId="77777777" w:rsidR="00686F12" w:rsidRPr="005D3EDD" w:rsidRDefault="00686F12" w:rsidP="007247C3">
            <w:pPr>
              <w:pStyle w:val="Heading2"/>
              <w:rPr>
                <w:color w:val="000000" w:themeColor="text1"/>
              </w:rPr>
            </w:pPr>
            <w:bookmarkStart w:id="2" w:name="_Toc86276923"/>
            <w:r w:rsidRPr="005D3EDD">
              <w:rPr>
                <w:color w:val="000000" w:themeColor="text1"/>
              </w:rPr>
              <w:t>Date Submitted</w:t>
            </w:r>
            <w:bookmarkEnd w:id="2"/>
          </w:p>
        </w:tc>
        <w:tc>
          <w:tcPr>
            <w:tcW w:w="1168" w:type="pct"/>
            <w:shd w:val="clear" w:color="auto" w:fill="F2F2F2" w:themeFill="background1" w:themeFillShade="F2"/>
            <w:vAlign w:val="center"/>
          </w:tcPr>
          <w:p w14:paraId="290A1422" w14:textId="7A6E4B29" w:rsidR="00686F12" w:rsidRPr="005D3EDD" w:rsidRDefault="00686F12" w:rsidP="007247C3">
            <w:pPr>
              <w:pStyle w:val="Heading2"/>
              <w:rPr>
                <w:color w:val="000000" w:themeColor="text1"/>
              </w:rPr>
            </w:pPr>
            <w:bookmarkStart w:id="3" w:name="_Toc86276924"/>
            <w:r w:rsidRPr="005D3EDD">
              <w:rPr>
                <w:color w:val="000000" w:themeColor="text1"/>
              </w:rPr>
              <w:t xml:space="preserve">Project </w:t>
            </w:r>
            <w:r w:rsidR="007247C3" w:rsidRPr="005D3EDD">
              <w:rPr>
                <w:color w:val="000000" w:themeColor="text1"/>
              </w:rPr>
              <w:t>Priority</w:t>
            </w:r>
            <w:bookmarkEnd w:id="3"/>
          </w:p>
        </w:tc>
      </w:tr>
      <w:tr w:rsidR="0040347B" w:rsidRPr="005D3EDD" w14:paraId="7A2A85F3" w14:textId="77777777" w:rsidTr="0040347B">
        <w:tc>
          <w:tcPr>
            <w:tcW w:w="765" w:type="pct"/>
            <w:shd w:val="clear" w:color="auto" w:fill="FFFFFF" w:themeFill="background1"/>
            <w:vAlign w:val="center"/>
          </w:tcPr>
          <w:p w14:paraId="2E66DC2B" w14:textId="2D74D8D8" w:rsidR="0040347B" w:rsidRPr="005D3EDD" w:rsidRDefault="0040347B" w:rsidP="0040347B">
            <w:pPr>
              <w:jc w:val="center"/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</w:t>
            </w:r>
          </w:p>
        </w:tc>
        <w:tc>
          <w:tcPr>
            <w:tcW w:w="2140" w:type="pct"/>
            <w:shd w:val="clear" w:color="auto" w:fill="FFFFFF" w:themeFill="background1"/>
            <w:vAlign w:val="center"/>
          </w:tcPr>
          <w:p w14:paraId="3B1917D8" w14:textId="22C27D5F" w:rsidR="0040347B" w:rsidRPr="005D3EDD" w:rsidRDefault="0040347B" w:rsidP="0040347B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 xml:space="preserve">GT Bank is a nationwide bank located in Washington D.C. Every day, thousands of credit card transactions flow through their systems, and they would like to predict which ones are fraudulent. We </w:t>
            </w:r>
            <w:proofErr w:type="gramStart"/>
            <w:r>
              <w:rPr>
                <w:rStyle w:val="PlaceholderText"/>
                <w:color w:val="000000" w:themeColor="text1"/>
              </w:rPr>
              <w:t>are</w:t>
            </w:r>
            <w:proofErr w:type="gramEnd"/>
            <w:r>
              <w:rPr>
                <w:rStyle w:val="PlaceholderText"/>
                <w:color w:val="000000" w:themeColor="text1"/>
              </w:rPr>
              <w:t xml:space="preserve"> commissioned to build a machine learning application that the bank can use to flag </w:t>
            </w:r>
            <w:r>
              <w:rPr>
                <w:rStyle w:val="PlaceholderText"/>
                <w:color w:val="000000" w:themeColor="text1"/>
              </w:rPr>
              <w:t>all</w:t>
            </w:r>
            <w:r>
              <w:rPr>
                <w:rStyle w:val="PlaceholderText"/>
                <w:color w:val="000000" w:themeColor="text1"/>
              </w:rPr>
              <w:t xml:space="preserve"> fraudulent transactions so that they can </w:t>
            </w:r>
            <w:proofErr w:type="gramStart"/>
            <w:r>
              <w:rPr>
                <w:rStyle w:val="PlaceholderText"/>
                <w:color w:val="000000" w:themeColor="text1"/>
              </w:rPr>
              <w:t>take action</w:t>
            </w:r>
            <w:proofErr w:type="gramEnd"/>
            <w:r>
              <w:rPr>
                <w:rStyle w:val="PlaceholderText"/>
                <w:color w:val="000000" w:themeColor="text1"/>
              </w:rPr>
              <w:t xml:space="preserve"> and protect their customers. </w:t>
            </w:r>
          </w:p>
        </w:tc>
        <w:tc>
          <w:tcPr>
            <w:tcW w:w="928" w:type="pct"/>
            <w:shd w:val="clear" w:color="auto" w:fill="FFFFFF" w:themeFill="background1"/>
            <w:vAlign w:val="center"/>
          </w:tcPr>
          <w:p w14:paraId="4CB4891E" w14:textId="6D6EED50" w:rsidR="0040347B" w:rsidRPr="005D3EDD" w:rsidRDefault="0040347B" w:rsidP="0040347B">
            <w:pPr>
              <w:rPr>
                <w:rStyle w:val="PlaceholderText"/>
                <w:color w:val="000000" w:themeColor="text1"/>
              </w:rPr>
            </w:pPr>
          </w:p>
        </w:tc>
        <w:tc>
          <w:tcPr>
            <w:tcW w:w="1168" w:type="pct"/>
            <w:shd w:val="clear" w:color="auto" w:fill="FFFFFF" w:themeFill="background1"/>
            <w:vAlign w:val="center"/>
          </w:tcPr>
          <w:p w14:paraId="3514CDDE" w14:textId="74466359" w:rsidR="0040347B" w:rsidRPr="005D3EDD" w:rsidRDefault="0040347B" w:rsidP="0040347B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color w:val="000000" w:themeColor="text1"/>
              </w:rPr>
              <w:t>Priority 01</w:t>
            </w:r>
          </w:p>
        </w:tc>
      </w:tr>
    </w:tbl>
    <w:p w14:paraId="4C61C658" w14:textId="77777777" w:rsidR="00E80568" w:rsidRPr="005D3EDD" w:rsidRDefault="00E80568">
      <w:pPr>
        <w:rPr>
          <w:i/>
          <w:color w:val="000000" w:themeColor="text1"/>
        </w:rPr>
      </w:pPr>
    </w:p>
    <w:p w14:paraId="5E02FC9A" w14:textId="77777777" w:rsidR="00EA2D67" w:rsidRPr="005D3EDD" w:rsidRDefault="00446CB7" w:rsidP="00446CB7">
      <w:pPr>
        <w:pStyle w:val="Heading2"/>
        <w:rPr>
          <w:color w:val="000000" w:themeColor="text1"/>
        </w:rPr>
      </w:pPr>
      <w:bookmarkStart w:id="4" w:name="_Toc86276925"/>
      <w:r w:rsidRPr="005D3EDD">
        <w:rPr>
          <w:color w:val="000000" w:themeColor="text1"/>
        </w:rPr>
        <w:t xml:space="preserve">Step 1. </w:t>
      </w:r>
      <w:r w:rsidR="00EA2D67" w:rsidRPr="005D3EDD">
        <w:rPr>
          <w:color w:val="000000" w:themeColor="text1"/>
        </w:rPr>
        <w:t>Project Deliverables</w:t>
      </w:r>
      <w:bookmarkEnd w:id="4"/>
    </w:p>
    <w:p w14:paraId="33A18998" w14:textId="77777777" w:rsidR="00EA2D67" w:rsidRPr="005D3EDD" w:rsidRDefault="00EA2D67" w:rsidP="00EA2D67">
      <w:pPr>
        <w:rPr>
          <w:rStyle w:val="PlaceholderText"/>
          <w:color w:val="000000" w:themeColor="text1"/>
        </w:rPr>
      </w:pPr>
      <w:r w:rsidRPr="005D3EDD">
        <w:rPr>
          <w:rStyle w:val="PlaceholderText"/>
          <w:color w:val="000000" w:themeColor="text1"/>
        </w:rPr>
        <w:t xml:space="preserve">Please list </w:t>
      </w:r>
      <w:r w:rsidRPr="005D3EDD">
        <w:rPr>
          <w:rStyle w:val="PlaceholderText"/>
          <w:i/>
          <w:color w:val="000000" w:themeColor="text1"/>
        </w:rPr>
        <w:t>all project deliverables</w:t>
      </w:r>
      <w:r w:rsidR="00A47FA0" w:rsidRPr="005D3EDD">
        <w:rPr>
          <w:rStyle w:val="PlaceholderText"/>
          <w:color w:val="000000" w:themeColor="text1"/>
        </w:rPr>
        <w:t xml:space="preserve"> listed in the Project Charter </w:t>
      </w:r>
      <w:r w:rsidRPr="005D3EDD">
        <w:rPr>
          <w:rStyle w:val="PlaceholderText"/>
          <w:color w:val="000000" w:themeColor="text1"/>
        </w:rPr>
        <w:t>and, if necessary, elaborate on</w:t>
      </w:r>
      <w:r w:rsidR="00A47FA0" w:rsidRPr="005D3EDD">
        <w:rPr>
          <w:rStyle w:val="PlaceholderText"/>
          <w:color w:val="000000" w:themeColor="text1"/>
        </w:rPr>
        <w:t xml:space="preserve"> them. </w:t>
      </w:r>
      <w:r w:rsidR="003C3949" w:rsidRPr="005D3EDD">
        <w:rPr>
          <w:rStyle w:val="PlaceholderText"/>
          <w:i/>
          <w:color w:val="000000" w:themeColor="text1"/>
        </w:rPr>
        <w:t xml:space="preserve">Do </w:t>
      </w:r>
      <w:r w:rsidRPr="005D3EDD">
        <w:rPr>
          <w:rStyle w:val="PlaceholderText"/>
          <w:i/>
          <w:color w:val="000000" w:themeColor="text1"/>
        </w:rPr>
        <w:t>not list dates</w:t>
      </w:r>
      <w:r w:rsidRPr="005D3EDD">
        <w:rPr>
          <w:rStyle w:val="PlaceholderText"/>
          <w:color w:val="000000" w:themeColor="text1"/>
        </w:rPr>
        <w:t xml:space="preserve">. </w:t>
      </w:r>
      <w:r w:rsidR="006938E5" w:rsidRPr="005D3EDD">
        <w:rPr>
          <w:rStyle w:val="PlaceholderText"/>
          <w:color w:val="000000" w:themeColor="text1"/>
        </w:rPr>
        <w:t>Add more rows as necessary.</w:t>
      </w:r>
    </w:p>
    <w:p w14:paraId="57286A67" w14:textId="77777777" w:rsidR="00EA2D67" w:rsidRPr="005D3EDD" w:rsidRDefault="00EA2D67" w:rsidP="00EA2D67">
      <w:pPr>
        <w:rPr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6"/>
        <w:gridCol w:w="8654"/>
      </w:tblGrid>
      <w:tr w:rsidR="005D3EDD" w:rsidRPr="005D3EDD" w14:paraId="2B5A1DA8" w14:textId="77777777" w:rsidTr="00EA2D67">
        <w:tc>
          <w:tcPr>
            <w:tcW w:w="703" w:type="pct"/>
            <w:shd w:val="clear" w:color="auto" w:fill="F2F2F2" w:themeFill="background1" w:themeFillShade="F2"/>
          </w:tcPr>
          <w:p w14:paraId="4486D79F" w14:textId="77777777" w:rsidR="00EA2D67" w:rsidRPr="005D3EDD" w:rsidRDefault="00EA2D67" w:rsidP="005A32B6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Deliverable ID#</w:t>
            </w:r>
          </w:p>
        </w:tc>
        <w:tc>
          <w:tcPr>
            <w:tcW w:w="4297" w:type="pct"/>
            <w:shd w:val="clear" w:color="auto" w:fill="F2F2F2" w:themeFill="background1" w:themeFillShade="F2"/>
          </w:tcPr>
          <w:p w14:paraId="040ABF50" w14:textId="77777777" w:rsidR="00EA2D67" w:rsidRPr="005D3EDD" w:rsidRDefault="00EA2D67" w:rsidP="005A32B6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Description</w:t>
            </w:r>
          </w:p>
        </w:tc>
      </w:tr>
      <w:tr w:rsidR="005D3EDD" w:rsidRPr="005D3EDD" w14:paraId="5E2FB8AB" w14:textId="77777777" w:rsidTr="00EA2D67">
        <w:tc>
          <w:tcPr>
            <w:tcW w:w="703" w:type="pct"/>
            <w:shd w:val="clear" w:color="auto" w:fill="auto"/>
          </w:tcPr>
          <w:p w14:paraId="3B307559" w14:textId="77777777" w:rsidR="00EA2D67" w:rsidRPr="005D3EDD" w:rsidRDefault="00EA2D67" w:rsidP="00EA2D67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</w:t>
            </w:r>
          </w:p>
        </w:tc>
        <w:tc>
          <w:tcPr>
            <w:tcW w:w="4297" w:type="pct"/>
            <w:shd w:val="clear" w:color="auto" w:fill="auto"/>
          </w:tcPr>
          <w:p w14:paraId="4D129D77" w14:textId="600C5CE5" w:rsidR="00EA2D67" w:rsidRPr="005D3EDD" w:rsidRDefault="00286432" w:rsidP="00EA2D67">
            <w:pPr>
              <w:rPr>
                <w:color w:val="000000" w:themeColor="text1"/>
              </w:rPr>
            </w:pPr>
            <w:r>
              <w:t>Problem Identification</w:t>
            </w:r>
          </w:p>
        </w:tc>
      </w:tr>
      <w:tr w:rsidR="00286432" w:rsidRPr="005D3EDD" w14:paraId="1A272C20" w14:textId="77777777" w:rsidTr="00EA2D67">
        <w:tc>
          <w:tcPr>
            <w:tcW w:w="703" w:type="pct"/>
            <w:shd w:val="clear" w:color="auto" w:fill="auto"/>
          </w:tcPr>
          <w:p w14:paraId="3B329339" w14:textId="6BD47D59" w:rsidR="00286432" w:rsidRPr="005D3EDD" w:rsidRDefault="00286432" w:rsidP="00EA2D67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2</w:t>
            </w:r>
          </w:p>
        </w:tc>
        <w:tc>
          <w:tcPr>
            <w:tcW w:w="4297" w:type="pct"/>
            <w:shd w:val="clear" w:color="auto" w:fill="auto"/>
          </w:tcPr>
          <w:p w14:paraId="1E46B8AB" w14:textId="276F91C8" w:rsidR="00286432" w:rsidRPr="005D3EDD" w:rsidRDefault="00286432" w:rsidP="00EA2D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t>ethod Evaluations</w:t>
            </w:r>
          </w:p>
        </w:tc>
      </w:tr>
      <w:tr w:rsidR="005D3EDD" w:rsidRPr="005D3EDD" w14:paraId="1E226594" w14:textId="77777777" w:rsidTr="00EA2D67">
        <w:tc>
          <w:tcPr>
            <w:tcW w:w="703" w:type="pct"/>
            <w:shd w:val="clear" w:color="auto" w:fill="auto"/>
          </w:tcPr>
          <w:p w14:paraId="67CC5B2D" w14:textId="63B1BE8B" w:rsidR="006938E5" w:rsidRPr="005D3EDD" w:rsidRDefault="00EE3F5F" w:rsidP="00EA2D67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3</w:t>
            </w:r>
          </w:p>
        </w:tc>
        <w:tc>
          <w:tcPr>
            <w:tcW w:w="4297" w:type="pct"/>
            <w:shd w:val="clear" w:color="auto" w:fill="auto"/>
          </w:tcPr>
          <w:p w14:paraId="25D2AC22" w14:textId="5CBD05B5" w:rsidR="006938E5" w:rsidRPr="00EE3F5F" w:rsidRDefault="00EE3F5F" w:rsidP="00EA2D67">
            <w:r w:rsidRPr="00EE3F5F">
              <w:t>Solution by Hyperparameter Optimization</w:t>
            </w:r>
          </w:p>
        </w:tc>
      </w:tr>
      <w:tr w:rsidR="005D3EDD" w:rsidRPr="005D3EDD" w14:paraId="760AA33C" w14:textId="77777777" w:rsidTr="00EA2D67">
        <w:tc>
          <w:tcPr>
            <w:tcW w:w="703" w:type="pct"/>
            <w:shd w:val="clear" w:color="auto" w:fill="auto"/>
          </w:tcPr>
          <w:p w14:paraId="289F8E59" w14:textId="3D78D9CE" w:rsidR="006938E5" w:rsidRPr="005D3EDD" w:rsidRDefault="00EE3F5F" w:rsidP="00EA2D67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4</w:t>
            </w:r>
          </w:p>
        </w:tc>
        <w:tc>
          <w:tcPr>
            <w:tcW w:w="4297" w:type="pct"/>
            <w:shd w:val="clear" w:color="auto" w:fill="auto"/>
          </w:tcPr>
          <w:p w14:paraId="0C24ACEC" w14:textId="4745BB87" w:rsidR="006938E5" w:rsidRPr="00EE3F5F" w:rsidRDefault="00EE3F5F" w:rsidP="00EA2D67">
            <w:r w:rsidRPr="00EE3F5F">
              <w:t>Deployment Pipeline/Platform</w:t>
            </w:r>
          </w:p>
        </w:tc>
      </w:tr>
      <w:tr w:rsidR="00E347C9" w:rsidRPr="005D3EDD" w14:paraId="5C18D693" w14:textId="77777777" w:rsidTr="00EA2D67">
        <w:tc>
          <w:tcPr>
            <w:tcW w:w="703" w:type="pct"/>
            <w:shd w:val="clear" w:color="auto" w:fill="auto"/>
          </w:tcPr>
          <w:p w14:paraId="15729713" w14:textId="57F1D43B" w:rsidR="0065235D" w:rsidRPr="005D3EDD" w:rsidRDefault="00EE3F5F" w:rsidP="00EA2D67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5</w:t>
            </w:r>
          </w:p>
        </w:tc>
        <w:tc>
          <w:tcPr>
            <w:tcW w:w="4297" w:type="pct"/>
            <w:shd w:val="clear" w:color="auto" w:fill="auto"/>
          </w:tcPr>
          <w:p w14:paraId="681A82CD" w14:textId="4F46C9E9" w:rsidR="0065235D" w:rsidRPr="00EE3F5F" w:rsidRDefault="00EE3F5F" w:rsidP="00EA2D67">
            <w:r w:rsidRPr="00EE3F5F">
              <w:t>Project Demo In class</w:t>
            </w:r>
          </w:p>
        </w:tc>
      </w:tr>
    </w:tbl>
    <w:p w14:paraId="11253C45" w14:textId="77777777" w:rsidR="00EA2D67" w:rsidRPr="005D3EDD" w:rsidRDefault="00EA2D67" w:rsidP="00EA2D67">
      <w:pPr>
        <w:rPr>
          <w:color w:val="000000" w:themeColor="text1"/>
        </w:rPr>
      </w:pPr>
    </w:p>
    <w:p w14:paraId="5C85E620" w14:textId="77777777" w:rsidR="00FC38BC" w:rsidRPr="005D3EDD" w:rsidRDefault="00446CB7" w:rsidP="00446CB7">
      <w:pPr>
        <w:pStyle w:val="Heading2"/>
        <w:rPr>
          <w:color w:val="000000" w:themeColor="text1"/>
        </w:rPr>
      </w:pPr>
      <w:bookmarkStart w:id="5" w:name="_Toc86276926"/>
      <w:r w:rsidRPr="005D3EDD">
        <w:rPr>
          <w:color w:val="000000" w:themeColor="text1"/>
        </w:rPr>
        <w:t xml:space="preserve">Step 2. </w:t>
      </w:r>
      <w:r w:rsidR="00EA2D67" w:rsidRPr="005D3EDD">
        <w:rPr>
          <w:color w:val="000000" w:themeColor="text1"/>
        </w:rPr>
        <w:t>List of Project Tasks</w:t>
      </w:r>
      <w:bookmarkEnd w:id="5"/>
    </w:p>
    <w:p w14:paraId="17DA4945" w14:textId="77777777" w:rsidR="00FC38BC" w:rsidRPr="005D3EDD" w:rsidRDefault="00EA2D67" w:rsidP="00FC38BC">
      <w:pPr>
        <w:rPr>
          <w:rStyle w:val="PlaceholderText"/>
          <w:color w:val="000000" w:themeColor="text1"/>
        </w:rPr>
      </w:pPr>
      <w:r w:rsidRPr="005D3EDD">
        <w:rPr>
          <w:rStyle w:val="PlaceholderText"/>
          <w:color w:val="000000" w:themeColor="text1"/>
        </w:rPr>
        <w:t xml:space="preserve">Please </w:t>
      </w:r>
      <w:r w:rsidR="00B9637A" w:rsidRPr="005D3EDD">
        <w:rPr>
          <w:rStyle w:val="PlaceholderText"/>
          <w:color w:val="000000" w:themeColor="text1"/>
        </w:rPr>
        <w:t xml:space="preserve">list </w:t>
      </w:r>
      <w:r w:rsidR="00B9637A" w:rsidRPr="005D3EDD">
        <w:rPr>
          <w:rStyle w:val="PlaceholderText"/>
          <w:b/>
          <w:i/>
          <w:color w:val="000000" w:themeColor="text1"/>
        </w:rPr>
        <w:t>all project tasks</w:t>
      </w:r>
      <w:r w:rsidRPr="005D3EDD">
        <w:rPr>
          <w:rStyle w:val="PlaceholderText"/>
          <w:color w:val="000000" w:themeColor="text1"/>
        </w:rPr>
        <w:t xml:space="preserve"> to be completed</w:t>
      </w:r>
      <w:r w:rsidR="006938E5" w:rsidRPr="005D3EDD">
        <w:rPr>
          <w:rStyle w:val="PlaceholderText"/>
          <w:color w:val="000000" w:themeColor="text1"/>
        </w:rPr>
        <w:t xml:space="preserve">, based on the </w:t>
      </w:r>
      <w:r w:rsidR="00B9637A" w:rsidRPr="005D3EDD">
        <w:rPr>
          <w:rStyle w:val="PlaceholderText"/>
          <w:color w:val="000000" w:themeColor="text1"/>
        </w:rPr>
        <w:t xml:space="preserve">“Deliverables” specified in the Project Charter. </w:t>
      </w:r>
      <w:r w:rsidR="006938E5" w:rsidRPr="005D3EDD">
        <w:rPr>
          <w:rStyle w:val="PlaceholderText"/>
          <w:i/>
          <w:color w:val="000000" w:themeColor="text1"/>
        </w:rPr>
        <w:t>Do not list dates</w:t>
      </w:r>
      <w:r w:rsidRPr="005D3EDD">
        <w:rPr>
          <w:rStyle w:val="PlaceholderText"/>
          <w:color w:val="000000" w:themeColor="text1"/>
        </w:rPr>
        <w:t xml:space="preserve">. </w:t>
      </w:r>
      <w:r w:rsidR="006938E5" w:rsidRPr="005D3EDD">
        <w:rPr>
          <w:rStyle w:val="PlaceholderText"/>
          <w:color w:val="000000" w:themeColor="text1"/>
        </w:rPr>
        <w:t>Add more rows as necessary.</w:t>
      </w:r>
      <w:r w:rsidR="000113A3" w:rsidRPr="005D3EDD">
        <w:rPr>
          <w:rStyle w:val="PlaceholderText"/>
          <w:color w:val="000000" w:themeColor="text1"/>
        </w:rPr>
        <w:t xml:space="preserve"> </w:t>
      </w:r>
      <w:r w:rsidR="00AD689B" w:rsidRPr="005D3EDD">
        <w:rPr>
          <w:rStyle w:val="PlaceholderText"/>
          <w:color w:val="000000" w:themeColor="text1"/>
        </w:rPr>
        <w:t xml:space="preserve">Optional: you may substitute a work breakdown structure (WBS) or mind-map in lieu of Step 2. Please attach WBS or mind-map to document. </w:t>
      </w:r>
    </w:p>
    <w:p w14:paraId="2E490BF3" w14:textId="77777777" w:rsidR="00446CB7" w:rsidRPr="005D3EDD" w:rsidRDefault="00446CB7" w:rsidP="00FC38BC">
      <w:pPr>
        <w:rPr>
          <w:rStyle w:val="PlaceholderText"/>
          <w:color w:val="000000" w:themeColor="text1"/>
        </w:rPr>
      </w:pPr>
    </w:p>
    <w:p w14:paraId="435C2BD0" w14:textId="77777777" w:rsidR="00446CB7" w:rsidRPr="005D3EDD" w:rsidRDefault="00446CB7" w:rsidP="00FC38BC">
      <w:pPr>
        <w:rPr>
          <w:rStyle w:val="PlaceholderText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5974"/>
        <w:gridCol w:w="1527"/>
        <w:gridCol w:w="1651"/>
      </w:tblGrid>
      <w:tr w:rsidR="005D3EDD" w:rsidRPr="005D3EDD" w14:paraId="7302886E" w14:textId="77777777" w:rsidTr="00B61563">
        <w:tc>
          <w:tcPr>
            <w:tcW w:w="456" w:type="pct"/>
            <w:shd w:val="clear" w:color="auto" w:fill="F2F2F2" w:themeFill="background1" w:themeFillShade="F2"/>
          </w:tcPr>
          <w:p w14:paraId="4209AFCA" w14:textId="77777777" w:rsidR="002C32F9" w:rsidRPr="005D3EDD" w:rsidRDefault="002C32F9" w:rsidP="00956C38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Task ID#</w:t>
            </w:r>
          </w:p>
        </w:tc>
        <w:tc>
          <w:tcPr>
            <w:tcW w:w="2966" w:type="pct"/>
            <w:shd w:val="clear" w:color="auto" w:fill="F2F2F2" w:themeFill="background1" w:themeFillShade="F2"/>
          </w:tcPr>
          <w:p w14:paraId="7805675D" w14:textId="77777777" w:rsidR="002C32F9" w:rsidRPr="005D3EDD" w:rsidRDefault="002C32F9" w:rsidP="00AD689B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Task to be completed</w:t>
            </w:r>
          </w:p>
        </w:tc>
        <w:tc>
          <w:tcPr>
            <w:tcW w:w="758" w:type="pct"/>
            <w:shd w:val="clear" w:color="auto" w:fill="F2F2F2" w:themeFill="background1" w:themeFillShade="F2"/>
          </w:tcPr>
          <w:p w14:paraId="08A9C170" w14:textId="595CCA7F" w:rsidR="002C32F9" w:rsidRPr="005D3EDD" w:rsidRDefault="002C32F9" w:rsidP="00AD689B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Delivery Date</w:t>
            </w:r>
          </w:p>
        </w:tc>
        <w:tc>
          <w:tcPr>
            <w:tcW w:w="820" w:type="pct"/>
            <w:shd w:val="clear" w:color="auto" w:fill="F2F2F2" w:themeFill="background1" w:themeFillShade="F2"/>
          </w:tcPr>
          <w:p w14:paraId="736E8C1F" w14:textId="5FD628AC" w:rsidR="002C32F9" w:rsidRPr="005D3EDD" w:rsidRDefault="002C32F9" w:rsidP="00446CB7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For Deliverable #</w:t>
            </w:r>
          </w:p>
        </w:tc>
      </w:tr>
      <w:tr w:rsidR="005D3EDD" w:rsidRPr="005D3EDD" w14:paraId="708B8934" w14:textId="77777777" w:rsidTr="00B61563">
        <w:tc>
          <w:tcPr>
            <w:tcW w:w="456" w:type="pct"/>
            <w:shd w:val="clear" w:color="auto" w:fill="FFFFFF" w:themeFill="background1"/>
          </w:tcPr>
          <w:p w14:paraId="4338D7E0" w14:textId="77777777" w:rsidR="002C32F9" w:rsidRPr="005D3EDD" w:rsidRDefault="002C32F9" w:rsidP="006938E5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</w:t>
            </w:r>
          </w:p>
        </w:tc>
        <w:tc>
          <w:tcPr>
            <w:tcW w:w="2966" w:type="pct"/>
            <w:shd w:val="clear" w:color="auto" w:fill="auto"/>
          </w:tcPr>
          <w:p w14:paraId="424FB1FD" w14:textId="1BCFB0FB" w:rsidR="002C32F9" w:rsidRPr="005D3EDD" w:rsidRDefault="00B61563" w:rsidP="00AD689B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Submit </w:t>
            </w:r>
            <w:r w:rsidR="00EE3F5F">
              <w:rPr>
                <w:color w:val="000000" w:themeColor="text1"/>
              </w:rPr>
              <w:t>P</w:t>
            </w:r>
            <w:r w:rsidR="00EE3F5F">
              <w:t xml:space="preserve">roject Charter / </w:t>
            </w:r>
            <w:r w:rsidR="00EE3F5F">
              <w:t>Problem Identification</w:t>
            </w:r>
          </w:p>
        </w:tc>
        <w:tc>
          <w:tcPr>
            <w:tcW w:w="758" w:type="pct"/>
            <w:shd w:val="clear" w:color="auto" w:fill="auto"/>
          </w:tcPr>
          <w:p w14:paraId="76BE8636" w14:textId="3842B96C" w:rsidR="002C32F9" w:rsidRPr="005D3EDD" w:rsidRDefault="002C32F9" w:rsidP="00AD689B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09/</w:t>
            </w:r>
            <w:r w:rsidR="00EE3F5F">
              <w:rPr>
                <w:color w:val="000000" w:themeColor="text1"/>
              </w:rPr>
              <w:t>07</w:t>
            </w:r>
            <w:r w:rsidRPr="005D3EDD">
              <w:rPr>
                <w:color w:val="000000" w:themeColor="text1"/>
              </w:rPr>
              <w:t>/202</w:t>
            </w:r>
            <w:r w:rsidR="00EE3F5F">
              <w:rPr>
                <w:color w:val="000000" w:themeColor="text1"/>
              </w:rPr>
              <w:t>3</w:t>
            </w:r>
          </w:p>
        </w:tc>
        <w:tc>
          <w:tcPr>
            <w:tcW w:w="820" w:type="pct"/>
            <w:shd w:val="clear" w:color="auto" w:fill="FFFFFF" w:themeFill="background1"/>
          </w:tcPr>
          <w:p w14:paraId="062FBDA8" w14:textId="57D149D2" w:rsidR="002C32F9" w:rsidRPr="005D3EDD" w:rsidRDefault="002C32F9" w:rsidP="00AD689B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1</w:t>
            </w:r>
          </w:p>
        </w:tc>
      </w:tr>
      <w:tr w:rsidR="005D3EDD" w:rsidRPr="005D3EDD" w14:paraId="09DC5624" w14:textId="77777777" w:rsidTr="00B61563">
        <w:tc>
          <w:tcPr>
            <w:tcW w:w="456" w:type="pct"/>
            <w:shd w:val="clear" w:color="auto" w:fill="FFFFFF" w:themeFill="background1"/>
          </w:tcPr>
          <w:p w14:paraId="341B926B" w14:textId="77777777" w:rsidR="00B61563" w:rsidRPr="005D3EDD" w:rsidRDefault="00B61563" w:rsidP="00B61563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2</w:t>
            </w:r>
          </w:p>
        </w:tc>
        <w:tc>
          <w:tcPr>
            <w:tcW w:w="2966" w:type="pct"/>
            <w:shd w:val="clear" w:color="auto" w:fill="auto"/>
          </w:tcPr>
          <w:p w14:paraId="58967037" w14:textId="6D3799FE" w:rsidR="00B61563" w:rsidRPr="00EE3F5F" w:rsidRDefault="00EE3F5F" w:rsidP="00B61563">
            <w:r w:rsidRPr="00EE3F5F">
              <w:t xml:space="preserve">Submit </w:t>
            </w:r>
            <w:r w:rsidRPr="00EE3F5F">
              <w:t>M</w:t>
            </w:r>
            <w:r>
              <w:t>ethod Evaluations</w:t>
            </w:r>
          </w:p>
        </w:tc>
        <w:tc>
          <w:tcPr>
            <w:tcW w:w="758" w:type="pct"/>
            <w:shd w:val="clear" w:color="auto" w:fill="auto"/>
          </w:tcPr>
          <w:p w14:paraId="20CCD689" w14:textId="3B73092B" w:rsidR="00B61563" w:rsidRPr="005D3EDD" w:rsidRDefault="00EE3F5F" w:rsidP="00B615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B61563" w:rsidRPr="005D3ED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28</w:t>
            </w:r>
            <w:r w:rsidR="00B61563" w:rsidRPr="005D3EDD">
              <w:rPr>
                <w:color w:val="000000" w:themeColor="text1"/>
              </w:rPr>
              <w:t>/202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20" w:type="pct"/>
            <w:shd w:val="clear" w:color="auto" w:fill="FFFFFF" w:themeFill="background1"/>
          </w:tcPr>
          <w:p w14:paraId="6D4EFA11" w14:textId="1309D568" w:rsidR="00B61563" w:rsidRPr="005D3EDD" w:rsidRDefault="00B61563" w:rsidP="00B61563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2</w:t>
            </w:r>
          </w:p>
        </w:tc>
      </w:tr>
      <w:tr w:rsidR="005D3EDD" w:rsidRPr="005D3EDD" w14:paraId="16062881" w14:textId="77777777" w:rsidTr="00B61563">
        <w:tc>
          <w:tcPr>
            <w:tcW w:w="456" w:type="pct"/>
            <w:shd w:val="clear" w:color="auto" w:fill="FFFFFF" w:themeFill="background1"/>
          </w:tcPr>
          <w:p w14:paraId="64E14F35" w14:textId="77777777" w:rsidR="00B61563" w:rsidRPr="005D3EDD" w:rsidRDefault="00B61563" w:rsidP="00B61563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3</w:t>
            </w:r>
          </w:p>
        </w:tc>
        <w:tc>
          <w:tcPr>
            <w:tcW w:w="2966" w:type="pct"/>
            <w:shd w:val="clear" w:color="auto" w:fill="auto"/>
          </w:tcPr>
          <w:p w14:paraId="71F32276" w14:textId="28CB637F" w:rsidR="00B61563" w:rsidRPr="00EE3F5F" w:rsidRDefault="00EE3F5F" w:rsidP="00B61563">
            <w:r w:rsidRPr="00EE3F5F">
              <w:t xml:space="preserve">Submit </w:t>
            </w:r>
            <w:r w:rsidRPr="00EE3F5F">
              <w:t>Solution by Hyperparameter Optimization</w:t>
            </w:r>
          </w:p>
        </w:tc>
        <w:tc>
          <w:tcPr>
            <w:tcW w:w="758" w:type="pct"/>
            <w:shd w:val="clear" w:color="auto" w:fill="auto"/>
          </w:tcPr>
          <w:p w14:paraId="32A8A3EF" w14:textId="5E22F92F" w:rsidR="00B61563" w:rsidRPr="005D3EDD" w:rsidRDefault="00EE3F5F" w:rsidP="00B615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B61563" w:rsidRPr="005D3ED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12</w:t>
            </w:r>
            <w:r w:rsidR="00B61563" w:rsidRPr="005D3EDD">
              <w:rPr>
                <w:color w:val="000000" w:themeColor="text1"/>
              </w:rPr>
              <w:t>/202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20" w:type="pct"/>
            <w:shd w:val="clear" w:color="auto" w:fill="FFFFFF" w:themeFill="background1"/>
          </w:tcPr>
          <w:p w14:paraId="0AA5CF16" w14:textId="7B4CC1A2" w:rsidR="00B61563" w:rsidRPr="005D3EDD" w:rsidRDefault="00B61563" w:rsidP="00B61563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3</w:t>
            </w:r>
          </w:p>
        </w:tc>
      </w:tr>
      <w:tr w:rsidR="005D3EDD" w:rsidRPr="005D3EDD" w14:paraId="76C7BAE3" w14:textId="77777777" w:rsidTr="00B61563">
        <w:tc>
          <w:tcPr>
            <w:tcW w:w="456" w:type="pct"/>
            <w:shd w:val="clear" w:color="auto" w:fill="FFFFFF" w:themeFill="background1"/>
          </w:tcPr>
          <w:p w14:paraId="0E79F711" w14:textId="67598BBA" w:rsidR="00B61563" w:rsidRPr="005D3EDD" w:rsidRDefault="00B61563" w:rsidP="00B61563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4</w:t>
            </w:r>
          </w:p>
        </w:tc>
        <w:tc>
          <w:tcPr>
            <w:tcW w:w="2966" w:type="pct"/>
            <w:shd w:val="clear" w:color="auto" w:fill="auto"/>
          </w:tcPr>
          <w:p w14:paraId="7807FB66" w14:textId="4DB1C693" w:rsidR="00B61563" w:rsidRPr="00EE3F5F" w:rsidRDefault="00EE3F5F" w:rsidP="00B61563">
            <w:r w:rsidRPr="00EE3F5F">
              <w:t xml:space="preserve">Submit </w:t>
            </w:r>
            <w:r w:rsidRPr="00EE3F5F">
              <w:t>Deployment Pipeline/Platform</w:t>
            </w:r>
            <w:r w:rsidR="00B61563" w:rsidRPr="00EE3F5F">
              <w:t xml:space="preserve"> </w:t>
            </w:r>
          </w:p>
        </w:tc>
        <w:tc>
          <w:tcPr>
            <w:tcW w:w="758" w:type="pct"/>
            <w:shd w:val="clear" w:color="auto" w:fill="auto"/>
          </w:tcPr>
          <w:p w14:paraId="6544690B" w14:textId="4A46FD7F" w:rsidR="00B61563" w:rsidRPr="005D3EDD" w:rsidRDefault="00EE3F5F" w:rsidP="00B615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B61563" w:rsidRPr="005D3ED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26</w:t>
            </w:r>
            <w:r w:rsidR="00B61563" w:rsidRPr="005D3EDD">
              <w:rPr>
                <w:color w:val="000000" w:themeColor="text1"/>
              </w:rPr>
              <w:t>/202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20" w:type="pct"/>
            <w:shd w:val="clear" w:color="auto" w:fill="FFFFFF" w:themeFill="background1"/>
          </w:tcPr>
          <w:p w14:paraId="0C7EC7E8" w14:textId="715242BF" w:rsidR="00B61563" w:rsidRPr="005D3EDD" w:rsidRDefault="00B61563" w:rsidP="00B61563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4</w:t>
            </w:r>
          </w:p>
        </w:tc>
      </w:tr>
      <w:tr w:rsidR="00EE3F5F" w:rsidRPr="005D3EDD" w14:paraId="3E3E8930" w14:textId="77777777" w:rsidTr="00B61563">
        <w:tc>
          <w:tcPr>
            <w:tcW w:w="456" w:type="pct"/>
            <w:shd w:val="clear" w:color="auto" w:fill="FFFFFF" w:themeFill="background1"/>
          </w:tcPr>
          <w:p w14:paraId="6396087B" w14:textId="0021BA40" w:rsidR="00EE3F5F" w:rsidRPr="005D3EDD" w:rsidRDefault="00EE3F5F" w:rsidP="00B61563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5</w:t>
            </w:r>
          </w:p>
        </w:tc>
        <w:tc>
          <w:tcPr>
            <w:tcW w:w="2966" w:type="pct"/>
            <w:shd w:val="clear" w:color="auto" w:fill="auto"/>
          </w:tcPr>
          <w:p w14:paraId="0DD03A7E" w14:textId="799269EA" w:rsidR="00EE3F5F" w:rsidRPr="005D3EDD" w:rsidRDefault="00EE3F5F" w:rsidP="00B61563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P</w:t>
            </w:r>
            <w:r w:rsidRPr="00EE3F5F">
              <w:rPr>
                <w:rStyle w:val="PlaceholderText"/>
                <w:color w:val="000000" w:themeColor="text1"/>
              </w:rPr>
              <w:t>roject Demo in Class</w:t>
            </w:r>
          </w:p>
        </w:tc>
        <w:tc>
          <w:tcPr>
            <w:tcW w:w="758" w:type="pct"/>
            <w:shd w:val="clear" w:color="auto" w:fill="auto"/>
          </w:tcPr>
          <w:p w14:paraId="0860A528" w14:textId="31C06DCD" w:rsidR="00EE3F5F" w:rsidRDefault="00EE3F5F" w:rsidP="00B615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11/16/2023</w:t>
            </w:r>
          </w:p>
        </w:tc>
        <w:tc>
          <w:tcPr>
            <w:tcW w:w="820" w:type="pct"/>
            <w:shd w:val="clear" w:color="auto" w:fill="FFFFFF" w:themeFill="background1"/>
          </w:tcPr>
          <w:p w14:paraId="7EAC978A" w14:textId="7367AEFA" w:rsidR="00EE3F5F" w:rsidRPr="005D3EDD" w:rsidRDefault="00EE3F5F" w:rsidP="00B615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054CA878" w14:textId="77777777" w:rsidR="00956C38" w:rsidRPr="005D3EDD" w:rsidRDefault="00956C38" w:rsidP="00FC38BC">
      <w:pPr>
        <w:rPr>
          <w:rStyle w:val="PlaceholderText"/>
          <w:color w:val="000000" w:themeColor="text1"/>
        </w:rPr>
      </w:pPr>
    </w:p>
    <w:p w14:paraId="68E7C1A2" w14:textId="77777777" w:rsidR="00B9637A" w:rsidRPr="005D3EDD" w:rsidRDefault="00446CB7" w:rsidP="00446CB7">
      <w:pPr>
        <w:pStyle w:val="Heading2"/>
        <w:rPr>
          <w:color w:val="000000" w:themeColor="text1"/>
        </w:rPr>
      </w:pPr>
      <w:bookmarkStart w:id="6" w:name="_Toc86276927"/>
      <w:r w:rsidRPr="005D3EDD">
        <w:rPr>
          <w:rFonts w:eastAsia="Calibri"/>
          <w:color w:val="000000" w:themeColor="text1"/>
        </w:rPr>
        <w:t xml:space="preserve">Step 3. </w:t>
      </w:r>
      <w:r w:rsidR="0054763C" w:rsidRPr="005D3EDD">
        <w:rPr>
          <w:color w:val="000000" w:themeColor="text1"/>
        </w:rPr>
        <w:t>Out</w:t>
      </w:r>
      <w:r w:rsidR="00996998" w:rsidRPr="005D3EDD">
        <w:rPr>
          <w:color w:val="000000" w:themeColor="text1"/>
        </w:rPr>
        <w:t xml:space="preserve"> </w:t>
      </w:r>
      <w:r w:rsidR="0054763C" w:rsidRPr="005D3EDD">
        <w:rPr>
          <w:color w:val="000000" w:themeColor="text1"/>
        </w:rPr>
        <w:t>of</w:t>
      </w:r>
      <w:r w:rsidR="00996998" w:rsidRPr="005D3EDD">
        <w:rPr>
          <w:color w:val="000000" w:themeColor="text1"/>
        </w:rPr>
        <w:t xml:space="preserve"> S</w:t>
      </w:r>
      <w:r w:rsidR="0054763C" w:rsidRPr="005D3EDD">
        <w:rPr>
          <w:color w:val="000000" w:themeColor="text1"/>
        </w:rPr>
        <w:t>cope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7283"/>
      </w:tblGrid>
      <w:tr w:rsidR="005D3EDD" w:rsidRPr="005D3EDD" w14:paraId="41FFA17F" w14:textId="77777777" w:rsidTr="0078119B">
        <w:tc>
          <w:tcPr>
            <w:tcW w:w="2988" w:type="dxa"/>
            <w:shd w:val="clear" w:color="auto" w:fill="F2F2F2" w:themeFill="background1" w:themeFillShade="F2"/>
          </w:tcPr>
          <w:p w14:paraId="1DFC4CFA" w14:textId="77777777" w:rsidR="0054763C" w:rsidRPr="005D3EDD" w:rsidRDefault="0078119B" w:rsidP="0078119B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This p</w:t>
            </w:r>
            <w:r w:rsidR="0054763C" w:rsidRPr="005D3EDD">
              <w:rPr>
                <w:color w:val="000000" w:themeColor="text1"/>
              </w:rPr>
              <w:t xml:space="preserve">roject </w:t>
            </w:r>
            <w:r w:rsidR="0054763C" w:rsidRPr="005D3EDD">
              <w:rPr>
                <w:b/>
                <w:color w:val="000000" w:themeColor="text1"/>
              </w:rPr>
              <w:t xml:space="preserve">will </w:t>
            </w:r>
            <w:r w:rsidRPr="005D3EDD">
              <w:rPr>
                <w:b/>
                <w:color w:val="000000" w:themeColor="text1"/>
              </w:rPr>
              <w:t>NOT</w:t>
            </w:r>
            <w:r w:rsidR="0054763C" w:rsidRPr="005D3EDD">
              <w:rPr>
                <w:b/>
                <w:color w:val="000000" w:themeColor="text1"/>
              </w:rPr>
              <w:t xml:space="preserve"> </w:t>
            </w:r>
            <w:r w:rsidRPr="005D3EDD">
              <w:rPr>
                <w:b/>
                <w:color w:val="000000" w:themeColor="text1"/>
              </w:rPr>
              <w:t xml:space="preserve">accomplish or </w:t>
            </w:r>
            <w:r w:rsidR="0054763C" w:rsidRPr="005D3EDD">
              <w:rPr>
                <w:b/>
                <w:color w:val="000000" w:themeColor="text1"/>
              </w:rPr>
              <w:t>include</w:t>
            </w:r>
            <w:r w:rsidR="0054763C" w:rsidRPr="005D3EDD">
              <w:rPr>
                <w:color w:val="000000" w:themeColor="text1"/>
              </w:rPr>
              <w:t xml:space="preserve"> the following:</w:t>
            </w:r>
          </w:p>
        </w:tc>
        <w:tc>
          <w:tcPr>
            <w:tcW w:w="8028" w:type="dxa"/>
          </w:tcPr>
          <w:p w14:paraId="76980B8A" w14:textId="4C9FAB19" w:rsidR="0054763C" w:rsidRPr="005D3EDD" w:rsidRDefault="005D3EDD" w:rsidP="005A32B6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 xml:space="preserve">This project will not include any </w:t>
            </w:r>
            <w:r w:rsidR="00EE3F5F">
              <w:rPr>
                <w:rStyle w:val="PlaceholderText"/>
                <w:color w:val="000000" w:themeColor="text1"/>
              </w:rPr>
              <w:t xml:space="preserve">post-detection </w:t>
            </w:r>
            <w:proofErr w:type="gramStart"/>
            <w:r w:rsidR="00EE3F5F">
              <w:rPr>
                <w:rStyle w:val="PlaceholderText"/>
                <w:color w:val="000000" w:themeColor="text1"/>
              </w:rPr>
              <w:t>decision making</w:t>
            </w:r>
            <w:proofErr w:type="gramEnd"/>
            <w:r w:rsidR="00EE3F5F">
              <w:rPr>
                <w:rStyle w:val="PlaceholderText"/>
                <w:color w:val="000000" w:themeColor="text1"/>
              </w:rPr>
              <w:t xml:space="preserve"> steps taken by the bank to deal with the fraudulent transactions identified. </w:t>
            </w:r>
            <w:r w:rsidRPr="005D3EDD">
              <w:rPr>
                <w:rStyle w:val="PlaceholderText"/>
                <w:color w:val="000000" w:themeColor="text1"/>
              </w:rPr>
              <w:t xml:space="preserve"> </w:t>
            </w:r>
          </w:p>
        </w:tc>
      </w:tr>
    </w:tbl>
    <w:p w14:paraId="06E3626D" w14:textId="77777777" w:rsidR="00956C38" w:rsidRPr="005D3EDD" w:rsidRDefault="00956C38" w:rsidP="00FC38BC">
      <w:pPr>
        <w:rPr>
          <w:rStyle w:val="PlaceholderText"/>
          <w:color w:val="000000" w:themeColor="text1"/>
        </w:rPr>
      </w:pPr>
    </w:p>
    <w:p w14:paraId="5C43A88B" w14:textId="77777777" w:rsidR="00996998" w:rsidRPr="005D3EDD" w:rsidRDefault="00E76754" w:rsidP="00996998">
      <w:pPr>
        <w:pStyle w:val="Heading2"/>
        <w:rPr>
          <w:color w:val="000000" w:themeColor="text1"/>
        </w:rPr>
      </w:pPr>
      <w:bookmarkStart w:id="7" w:name="_Toc86276928"/>
      <w:r w:rsidRPr="005D3EDD">
        <w:rPr>
          <w:color w:val="000000" w:themeColor="text1"/>
        </w:rPr>
        <w:t xml:space="preserve">Step 4. </w:t>
      </w:r>
      <w:r w:rsidR="00996998" w:rsidRPr="005D3EDD">
        <w:rPr>
          <w:color w:val="000000" w:themeColor="text1"/>
        </w:rPr>
        <w:t>Project Assumptions</w:t>
      </w:r>
      <w:bookmarkEnd w:id="7"/>
    </w:p>
    <w:p w14:paraId="2AA5B823" w14:textId="77777777" w:rsidR="00996998" w:rsidRPr="005D3EDD" w:rsidRDefault="00996998" w:rsidP="00996998">
      <w:pPr>
        <w:rPr>
          <w:rStyle w:val="PlaceholderText"/>
          <w:color w:val="000000" w:themeColor="text1"/>
        </w:rPr>
      </w:pPr>
      <w:bookmarkStart w:id="8" w:name="OLE_LINK1"/>
      <w:bookmarkStart w:id="9" w:name="OLE_LINK2"/>
      <w:r w:rsidRPr="005D3EDD">
        <w:rPr>
          <w:rStyle w:val="PlaceholderText"/>
          <w:color w:val="000000" w:themeColor="text1"/>
        </w:rPr>
        <w:t>Please list any project factors that will be considered to be true, real, or certain. Assumptions generally involve a certain degree of risk.</w:t>
      </w:r>
    </w:p>
    <w:bookmarkEnd w:id="8"/>
    <w:bookmarkEnd w:id="9"/>
    <w:p w14:paraId="3295CFD0" w14:textId="77777777" w:rsidR="00996998" w:rsidRPr="005D3EDD" w:rsidRDefault="00996998" w:rsidP="00996998">
      <w:pPr>
        <w:rPr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"/>
        <w:gridCol w:w="9643"/>
      </w:tblGrid>
      <w:tr w:rsidR="005D3EDD" w:rsidRPr="005D3EDD" w14:paraId="42CEF5C4" w14:textId="77777777" w:rsidTr="00996998">
        <w:tc>
          <w:tcPr>
            <w:tcW w:w="212" w:type="pct"/>
            <w:shd w:val="clear" w:color="auto" w:fill="F2F2F2" w:themeFill="background1" w:themeFillShade="F2"/>
          </w:tcPr>
          <w:p w14:paraId="385221C6" w14:textId="77777777" w:rsidR="00996998" w:rsidRPr="005D3EDD" w:rsidRDefault="00996998" w:rsidP="005A32B6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#</w:t>
            </w:r>
          </w:p>
        </w:tc>
        <w:tc>
          <w:tcPr>
            <w:tcW w:w="4788" w:type="pct"/>
            <w:shd w:val="clear" w:color="auto" w:fill="F2F2F2" w:themeFill="background1" w:themeFillShade="F2"/>
          </w:tcPr>
          <w:p w14:paraId="41E68025" w14:textId="77777777" w:rsidR="00996998" w:rsidRPr="005D3EDD" w:rsidRDefault="00996998" w:rsidP="005A32B6">
            <w:pPr>
              <w:rPr>
                <w:b/>
                <w:color w:val="000000" w:themeColor="text1"/>
              </w:rPr>
            </w:pPr>
            <w:r w:rsidRPr="005D3EDD">
              <w:rPr>
                <w:b/>
                <w:color w:val="000000" w:themeColor="text1"/>
              </w:rPr>
              <w:t>Assumption</w:t>
            </w:r>
          </w:p>
        </w:tc>
      </w:tr>
      <w:tr w:rsidR="005D3EDD" w:rsidRPr="005D3EDD" w14:paraId="7744E29D" w14:textId="77777777" w:rsidTr="00996998">
        <w:tc>
          <w:tcPr>
            <w:tcW w:w="212" w:type="pct"/>
            <w:shd w:val="clear" w:color="auto" w:fill="FFFFFF" w:themeFill="background1"/>
          </w:tcPr>
          <w:p w14:paraId="18B73061" w14:textId="77777777" w:rsidR="00996998" w:rsidRPr="005D3EDD" w:rsidRDefault="00996998" w:rsidP="005A32B6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</w:tcPr>
          <w:p w14:paraId="46C7BA5A" w14:textId="1560F81B" w:rsidR="00996998" w:rsidRPr="005D3EDD" w:rsidRDefault="00996998" w:rsidP="00AD689B">
            <w:pPr>
              <w:rPr>
                <w:color w:val="000000" w:themeColor="text1"/>
              </w:rPr>
            </w:pPr>
          </w:p>
        </w:tc>
      </w:tr>
      <w:tr w:rsidR="005D3EDD" w:rsidRPr="005D3EDD" w14:paraId="1091EE22" w14:textId="77777777" w:rsidTr="00996998">
        <w:tc>
          <w:tcPr>
            <w:tcW w:w="212" w:type="pct"/>
            <w:shd w:val="clear" w:color="auto" w:fill="FFFFFF" w:themeFill="background1"/>
          </w:tcPr>
          <w:p w14:paraId="28B68BA9" w14:textId="77777777" w:rsidR="00996998" w:rsidRPr="005D3EDD" w:rsidRDefault="00996998" w:rsidP="005A32B6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</w:tcPr>
          <w:p w14:paraId="7E189826" w14:textId="77777777" w:rsidR="00996998" w:rsidRPr="005D3EDD" w:rsidRDefault="00996998" w:rsidP="00AD689B">
            <w:pPr>
              <w:rPr>
                <w:color w:val="000000" w:themeColor="text1"/>
              </w:rPr>
            </w:pPr>
          </w:p>
        </w:tc>
      </w:tr>
      <w:tr w:rsidR="005D3EDD" w:rsidRPr="005D3EDD" w14:paraId="31706C93" w14:textId="77777777" w:rsidTr="00996998">
        <w:tc>
          <w:tcPr>
            <w:tcW w:w="212" w:type="pct"/>
            <w:shd w:val="clear" w:color="auto" w:fill="FFFFFF" w:themeFill="background1"/>
          </w:tcPr>
          <w:p w14:paraId="4969396F" w14:textId="77777777" w:rsidR="00AD689B" w:rsidRPr="005D3EDD" w:rsidRDefault="00AD689B" w:rsidP="005A32B6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</w:tcPr>
          <w:p w14:paraId="64CD422C" w14:textId="77777777" w:rsidR="00AD689B" w:rsidRPr="005D3EDD" w:rsidRDefault="00AD689B" w:rsidP="00AD689B">
            <w:pPr>
              <w:rPr>
                <w:color w:val="000000" w:themeColor="text1"/>
              </w:rPr>
            </w:pPr>
          </w:p>
        </w:tc>
      </w:tr>
    </w:tbl>
    <w:p w14:paraId="41020E08" w14:textId="77777777" w:rsidR="00996998" w:rsidRPr="005D3EDD" w:rsidRDefault="00996998" w:rsidP="00996998">
      <w:pPr>
        <w:rPr>
          <w:color w:val="000000" w:themeColor="text1"/>
        </w:rPr>
      </w:pPr>
    </w:p>
    <w:p w14:paraId="058050C1" w14:textId="77777777" w:rsidR="002C010A" w:rsidRPr="005D3EDD" w:rsidRDefault="00E76754" w:rsidP="00F31617">
      <w:pPr>
        <w:pStyle w:val="Heading2"/>
        <w:rPr>
          <w:color w:val="000000" w:themeColor="text1"/>
        </w:rPr>
      </w:pPr>
      <w:bookmarkStart w:id="10" w:name="_Toc86276929"/>
      <w:r w:rsidRPr="005D3EDD">
        <w:rPr>
          <w:color w:val="000000" w:themeColor="text1"/>
        </w:rPr>
        <w:lastRenderedPageBreak/>
        <w:t xml:space="preserve">Step 5. </w:t>
      </w:r>
      <w:r w:rsidR="00FC38BC" w:rsidRPr="005D3EDD">
        <w:rPr>
          <w:color w:val="000000" w:themeColor="text1"/>
        </w:rPr>
        <w:t>Project Constraints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7059"/>
      </w:tblGrid>
      <w:tr w:rsidR="005D3EDD" w:rsidRPr="005D3EDD" w14:paraId="4ED78165" w14:textId="77777777" w:rsidTr="005D3EDD">
        <w:trPr>
          <w:cantSplit/>
        </w:trPr>
        <w:tc>
          <w:tcPr>
            <w:tcW w:w="3130" w:type="dxa"/>
            <w:shd w:val="clear" w:color="auto" w:fill="F2F2F2" w:themeFill="background1" w:themeFillShade="F2"/>
          </w:tcPr>
          <w:p w14:paraId="26A6A4A7" w14:textId="77777777" w:rsidR="006961BF" w:rsidRPr="005D3EDD" w:rsidRDefault="006961BF" w:rsidP="00D54EA8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Project </w:t>
            </w:r>
            <w:r w:rsidR="00D54EA8" w:rsidRPr="005D3EDD">
              <w:rPr>
                <w:color w:val="000000" w:themeColor="text1"/>
              </w:rPr>
              <w:t>Start Date</w:t>
            </w:r>
          </w:p>
        </w:tc>
        <w:tc>
          <w:tcPr>
            <w:tcW w:w="7660" w:type="dxa"/>
          </w:tcPr>
          <w:p w14:paraId="62075868" w14:textId="295267B3" w:rsidR="006961BF" w:rsidRPr="005D3EDD" w:rsidRDefault="005D3EDD" w:rsidP="00034BDE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0</w:t>
            </w:r>
            <w:r w:rsidR="00EE3F5F">
              <w:rPr>
                <w:rStyle w:val="PlaceholderText"/>
                <w:color w:val="000000" w:themeColor="text1"/>
              </w:rPr>
              <w:t>9</w:t>
            </w:r>
            <w:r w:rsidRPr="005D3EDD">
              <w:rPr>
                <w:rStyle w:val="PlaceholderText"/>
                <w:color w:val="000000" w:themeColor="text1"/>
              </w:rPr>
              <w:t>/</w:t>
            </w:r>
            <w:r w:rsidR="00EE3F5F">
              <w:rPr>
                <w:rStyle w:val="PlaceholderText"/>
                <w:color w:val="000000" w:themeColor="text1"/>
              </w:rPr>
              <w:t>4</w:t>
            </w:r>
            <w:r w:rsidRPr="005D3EDD">
              <w:rPr>
                <w:rStyle w:val="PlaceholderText"/>
                <w:color w:val="000000" w:themeColor="text1"/>
              </w:rPr>
              <w:t>/202</w:t>
            </w:r>
            <w:r w:rsidR="00EE3F5F">
              <w:rPr>
                <w:rStyle w:val="PlaceholderText"/>
                <w:color w:val="000000" w:themeColor="text1"/>
              </w:rPr>
              <w:t>3</w:t>
            </w:r>
          </w:p>
        </w:tc>
      </w:tr>
      <w:tr w:rsidR="005D3EDD" w:rsidRPr="005D3EDD" w14:paraId="73EF3F74" w14:textId="77777777" w:rsidTr="005D3EDD">
        <w:trPr>
          <w:cantSplit/>
        </w:trPr>
        <w:tc>
          <w:tcPr>
            <w:tcW w:w="3130" w:type="dxa"/>
            <w:shd w:val="clear" w:color="auto" w:fill="F2F2F2" w:themeFill="background1" w:themeFillShade="F2"/>
          </w:tcPr>
          <w:p w14:paraId="3C8BE3F2" w14:textId="77777777" w:rsidR="00E70BC9" w:rsidRPr="005D3EDD" w:rsidRDefault="00E70BC9" w:rsidP="00E70BC9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Launch/Go-Live Date</w:t>
            </w:r>
          </w:p>
        </w:tc>
        <w:tc>
          <w:tcPr>
            <w:tcW w:w="7660" w:type="dxa"/>
          </w:tcPr>
          <w:p w14:paraId="5DB4961A" w14:textId="7498CB55" w:rsidR="00E70BC9" w:rsidRPr="005D3EDD" w:rsidRDefault="005D3EDD" w:rsidP="00034BDE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12/0</w:t>
            </w:r>
            <w:r w:rsidR="00EE3F5F">
              <w:rPr>
                <w:rStyle w:val="PlaceholderText"/>
                <w:color w:val="000000" w:themeColor="text1"/>
              </w:rPr>
              <w:t>5</w:t>
            </w:r>
            <w:r w:rsidRPr="005D3EDD">
              <w:rPr>
                <w:rStyle w:val="PlaceholderText"/>
                <w:color w:val="000000" w:themeColor="text1"/>
              </w:rPr>
              <w:t>/202</w:t>
            </w:r>
            <w:r w:rsidR="00EE3F5F">
              <w:rPr>
                <w:rStyle w:val="PlaceholderText"/>
                <w:color w:val="000000" w:themeColor="text1"/>
              </w:rPr>
              <w:t>3</w:t>
            </w:r>
          </w:p>
        </w:tc>
      </w:tr>
      <w:tr w:rsidR="005D3EDD" w:rsidRPr="005D3EDD" w14:paraId="508D6BC7" w14:textId="77777777" w:rsidTr="005D3EDD">
        <w:trPr>
          <w:cantSplit/>
        </w:trPr>
        <w:tc>
          <w:tcPr>
            <w:tcW w:w="3130" w:type="dxa"/>
            <w:shd w:val="clear" w:color="auto" w:fill="F2F2F2" w:themeFill="background1" w:themeFillShade="F2"/>
          </w:tcPr>
          <w:p w14:paraId="3C624771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Project End Date</w:t>
            </w:r>
          </w:p>
        </w:tc>
        <w:tc>
          <w:tcPr>
            <w:tcW w:w="7660" w:type="dxa"/>
          </w:tcPr>
          <w:p w14:paraId="215B8F19" w14:textId="1467E224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12/0</w:t>
            </w:r>
            <w:r w:rsidR="00EE3F5F">
              <w:rPr>
                <w:rStyle w:val="PlaceholderText"/>
                <w:color w:val="000000" w:themeColor="text1"/>
              </w:rPr>
              <w:t>5</w:t>
            </w:r>
            <w:r w:rsidRPr="005D3EDD">
              <w:rPr>
                <w:rStyle w:val="PlaceholderText"/>
                <w:color w:val="000000" w:themeColor="text1"/>
              </w:rPr>
              <w:t>/202</w:t>
            </w:r>
            <w:r w:rsidR="00EE3F5F">
              <w:rPr>
                <w:rStyle w:val="PlaceholderText"/>
                <w:color w:val="000000" w:themeColor="text1"/>
              </w:rPr>
              <w:t>3</w:t>
            </w:r>
          </w:p>
        </w:tc>
      </w:tr>
      <w:tr w:rsidR="005D3EDD" w:rsidRPr="005D3EDD" w14:paraId="5AE2F039" w14:textId="77777777" w:rsidTr="005D3EDD">
        <w:trPr>
          <w:cantSplit/>
        </w:trPr>
        <w:tc>
          <w:tcPr>
            <w:tcW w:w="31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6C85E3" w14:textId="77777777" w:rsidR="006961BF" w:rsidRPr="005D3EDD" w:rsidRDefault="00E70BC9" w:rsidP="00D54EA8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List any hard deadline</w:t>
            </w:r>
            <w:r w:rsidR="00981644" w:rsidRPr="005D3EDD">
              <w:rPr>
                <w:color w:val="000000" w:themeColor="text1"/>
              </w:rPr>
              <w:t>(s)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14:paraId="4AE6B06E" w14:textId="3EC87A8D" w:rsidR="005D3EDD" w:rsidRPr="005D3EDD" w:rsidRDefault="005D3EDD" w:rsidP="005D3EDD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09/1</w:t>
            </w:r>
            <w:r w:rsidR="00EE3F5F">
              <w:rPr>
                <w:rStyle w:val="PlaceholderText"/>
                <w:color w:val="000000" w:themeColor="text1"/>
              </w:rPr>
              <w:t>7</w:t>
            </w:r>
            <w:r w:rsidRPr="005D3EDD">
              <w:rPr>
                <w:rStyle w:val="PlaceholderText"/>
                <w:color w:val="000000" w:themeColor="text1"/>
              </w:rPr>
              <w:t>/202</w:t>
            </w:r>
            <w:r w:rsidR="00EE3F5F">
              <w:rPr>
                <w:rStyle w:val="PlaceholderText"/>
                <w:color w:val="000000" w:themeColor="text1"/>
              </w:rPr>
              <w:t>3</w:t>
            </w:r>
          </w:p>
          <w:p w14:paraId="0F0B5BFB" w14:textId="4ED0EAB5" w:rsidR="005D3EDD" w:rsidRPr="005D3EDD" w:rsidRDefault="00EE3F5F" w:rsidP="005D3EDD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09</w:t>
            </w:r>
            <w:r w:rsidR="005D3EDD" w:rsidRPr="005D3EDD">
              <w:rPr>
                <w:rStyle w:val="PlaceholderText"/>
                <w:color w:val="000000" w:themeColor="text1"/>
              </w:rPr>
              <w:t>/</w:t>
            </w:r>
            <w:r>
              <w:rPr>
                <w:rStyle w:val="PlaceholderText"/>
                <w:color w:val="000000" w:themeColor="text1"/>
              </w:rPr>
              <w:t>28</w:t>
            </w:r>
            <w:r w:rsidR="005D3EDD" w:rsidRPr="005D3EDD">
              <w:rPr>
                <w:rStyle w:val="PlaceholderText"/>
                <w:color w:val="000000" w:themeColor="text1"/>
              </w:rPr>
              <w:t>/202</w:t>
            </w:r>
            <w:r>
              <w:rPr>
                <w:rStyle w:val="PlaceholderText"/>
                <w:color w:val="000000" w:themeColor="text1"/>
              </w:rPr>
              <w:t>3</w:t>
            </w:r>
          </w:p>
          <w:p w14:paraId="41D474DD" w14:textId="0FBD69D9" w:rsidR="005D3EDD" w:rsidRPr="005D3EDD" w:rsidRDefault="005D3EDD" w:rsidP="005D3EDD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1</w:t>
            </w:r>
            <w:r w:rsidR="00EE3F5F">
              <w:rPr>
                <w:rStyle w:val="PlaceholderText"/>
                <w:color w:val="000000" w:themeColor="text1"/>
              </w:rPr>
              <w:t>0</w:t>
            </w:r>
            <w:r w:rsidRPr="005D3EDD">
              <w:rPr>
                <w:rStyle w:val="PlaceholderText"/>
                <w:color w:val="000000" w:themeColor="text1"/>
              </w:rPr>
              <w:t>/</w:t>
            </w:r>
            <w:r w:rsidR="00EE3F5F">
              <w:rPr>
                <w:rStyle w:val="PlaceholderText"/>
                <w:color w:val="000000" w:themeColor="text1"/>
              </w:rPr>
              <w:t>12</w:t>
            </w:r>
            <w:r w:rsidRPr="005D3EDD">
              <w:rPr>
                <w:rStyle w:val="PlaceholderText"/>
                <w:color w:val="000000" w:themeColor="text1"/>
              </w:rPr>
              <w:t>/202</w:t>
            </w:r>
            <w:r w:rsidR="00EE3F5F">
              <w:rPr>
                <w:rStyle w:val="PlaceholderText"/>
                <w:color w:val="000000" w:themeColor="text1"/>
              </w:rPr>
              <w:t>3</w:t>
            </w:r>
          </w:p>
          <w:p w14:paraId="4D5797CE" w14:textId="77777777" w:rsidR="006961BF" w:rsidRDefault="00EE3F5F" w:rsidP="005D3EDD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10</w:t>
            </w:r>
            <w:r w:rsidR="005D3EDD" w:rsidRPr="005D3EDD">
              <w:rPr>
                <w:rStyle w:val="PlaceholderText"/>
                <w:color w:val="000000" w:themeColor="text1"/>
              </w:rPr>
              <w:t>/</w:t>
            </w:r>
            <w:r>
              <w:rPr>
                <w:rStyle w:val="PlaceholderText"/>
                <w:color w:val="000000" w:themeColor="text1"/>
              </w:rPr>
              <w:t>26</w:t>
            </w:r>
            <w:r w:rsidR="005D3EDD" w:rsidRPr="005D3EDD">
              <w:rPr>
                <w:rStyle w:val="PlaceholderText"/>
                <w:color w:val="000000" w:themeColor="text1"/>
              </w:rPr>
              <w:t>/202</w:t>
            </w:r>
            <w:r>
              <w:rPr>
                <w:rStyle w:val="PlaceholderText"/>
                <w:color w:val="000000" w:themeColor="text1"/>
              </w:rPr>
              <w:t>3</w:t>
            </w:r>
          </w:p>
          <w:p w14:paraId="4A593213" w14:textId="3E4E7405" w:rsidR="00EE3F5F" w:rsidRPr="005D3EDD" w:rsidRDefault="00EE3F5F" w:rsidP="005D3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1/16/2023</w:t>
            </w:r>
          </w:p>
        </w:tc>
      </w:tr>
      <w:tr w:rsidR="005D3EDD" w:rsidRPr="005D3EDD" w14:paraId="0B2B7009" w14:textId="77777777" w:rsidTr="005D3EDD">
        <w:trPr>
          <w:cantSplit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269512" w14:textId="77777777" w:rsidR="00330E29" w:rsidRPr="005D3EDD" w:rsidRDefault="00330E29" w:rsidP="00B9637A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List </w:t>
            </w:r>
            <w:r w:rsidR="00981644" w:rsidRPr="005D3EDD">
              <w:rPr>
                <w:color w:val="000000" w:themeColor="text1"/>
              </w:rPr>
              <w:t>other dates/</w:t>
            </w:r>
            <w:r w:rsidRPr="005D3EDD">
              <w:rPr>
                <w:color w:val="000000" w:themeColor="text1"/>
              </w:rPr>
              <w:t>descriptions of key milestones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AFA1" w14:textId="160CDB34" w:rsidR="00330E29" w:rsidRPr="00EE3F5F" w:rsidRDefault="005D3EDD" w:rsidP="007E4872">
            <w:pPr>
              <w:rPr>
                <w:rStyle w:val="PlaceholderText"/>
                <w:color w:val="000000" w:themeColor="text1"/>
              </w:rPr>
            </w:pPr>
            <w:r w:rsidRPr="00EE3F5F">
              <w:rPr>
                <w:rStyle w:val="PlaceholderText"/>
                <w:color w:val="000000" w:themeColor="text1"/>
              </w:rPr>
              <w:t>None</w:t>
            </w:r>
          </w:p>
        </w:tc>
      </w:tr>
      <w:tr w:rsidR="005D3EDD" w:rsidRPr="005D3EDD" w14:paraId="7F5F4B59" w14:textId="77777777" w:rsidTr="005D3EDD">
        <w:trPr>
          <w:cantSplit/>
          <w:trHeight w:val="56"/>
        </w:trPr>
        <w:tc>
          <w:tcPr>
            <w:tcW w:w="313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C75B3C2" w14:textId="77777777" w:rsidR="00B9637A" w:rsidRPr="005D3EDD" w:rsidRDefault="0054763C" w:rsidP="00B9637A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B</w:t>
            </w:r>
            <w:r w:rsidR="00B9637A" w:rsidRPr="005D3EDD">
              <w:rPr>
                <w:color w:val="000000" w:themeColor="text1"/>
              </w:rPr>
              <w:t>udget</w:t>
            </w:r>
            <w:r w:rsidRPr="005D3EDD">
              <w:rPr>
                <w:color w:val="000000" w:themeColor="text1"/>
              </w:rPr>
              <w:t xml:space="preserve"> constraints</w:t>
            </w:r>
            <w:r w:rsidR="005C03D1" w:rsidRPr="005D3EDD">
              <w:rPr>
                <w:color w:val="000000" w:themeColor="text1"/>
              </w:rPr>
              <w:br/>
            </w:r>
            <w:r w:rsidR="005C03D1" w:rsidRPr="005D3EDD">
              <w:rPr>
                <w:rStyle w:val="PlaceholderText"/>
                <w:color w:val="000000" w:themeColor="text1"/>
              </w:rPr>
              <w:t>Enter information about project budget limitations</w:t>
            </w:r>
          </w:p>
        </w:tc>
        <w:tc>
          <w:tcPr>
            <w:tcW w:w="7660" w:type="dxa"/>
            <w:tcBorders>
              <w:top w:val="single" w:sz="4" w:space="0" w:color="auto"/>
            </w:tcBorders>
          </w:tcPr>
          <w:p w14:paraId="6A7DCC93" w14:textId="77777777" w:rsidR="00B9637A" w:rsidRPr="005D3EDD" w:rsidRDefault="00B9637A" w:rsidP="00B9637A">
            <w:pPr>
              <w:rPr>
                <w:rStyle w:val="PlaceholderText"/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 xml:space="preserve">Total </w:t>
            </w:r>
            <w:r w:rsidR="00AD689B" w:rsidRPr="005D3EDD">
              <w:rPr>
                <w:rStyle w:val="PlaceholderText"/>
                <w:color w:val="000000" w:themeColor="text1"/>
              </w:rPr>
              <w:t xml:space="preserve">(maximum) </w:t>
            </w:r>
            <w:r w:rsidRPr="005D3EDD">
              <w:rPr>
                <w:rStyle w:val="PlaceholderText"/>
                <w:color w:val="000000" w:themeColor="text1"/>
              </w:rPr>
              <w:t>project budget</w:t>
            </w:r>
          </w:p>
          <w:p w14:paraId="771E1EF5" w14:textId="05ADB0D8" w:rsidR="0054763C" w:rsidRPr="005D3EDD" w:rsidRDefault="00EE3F5F" w:rsidP="0054763C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 xml:space="preserve">Limited funding for Cloud computing </w:t>
            </w:r>
          </w:p>
          <w:p w14:paraId="59968AFF" w14:textId="0B78F370" w:rsidR="00B9637A" w:rsidRPr="005D3EDD" w:rsidRDefault="00B9637A" w:rsidP="0054763C">
            <w:pPr>
              <w:rPr>
                <w:color w:val="000000" w:themeColor="text1"/>
              </w:rPr>
            </w:pPr>
          </w:p>
        </w:tc>
      </w:tr>
      <w:tr w:rsidR="005D3EDD" w:rsidRPr="005D3EDD" w14:paraId="5BBFBC96" w14:textId="77777777" w:rsidTr="005D3EDD">
        <w:trPr>
          <w:cantSplit/>
          <w:trHeight w:val="56"/>
        </w:trPr>
        <w:tc>
          <w:tcPr>
            <w:tcW w:w="3130" w:type="dxa"/>
            <w:shd w:val="clear" w:color="auto" w:fill="F2F2F2" w:themeFill="background1" w:themeFillShade="F2"/>
          </w:tcPr>
          <w:p w14:paraId="05DA990F" w14:textId="77777777" w:rsidR="00B9637A" w:rsidRPr="005D3EDD" w:rsidRDefault="0054763C" w:rsidP="002C010A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Quality or </w:t>
            </w:r>
            <w:r w:rsidR="002C010A" w:rsidRPr="005D3EDD">
              <w:rPr>
                <w:color w:val="000000" w:themeColor="text1"/>
              </w:rPr>
              <w:t>p</w:t>
            </w:r>
            <w:r w:rsidRPr="005D3EDD">
              <w:rPr>
                <w:color w:val="000000" w:themeColor="text1"/>
              </w:rPr>
              <w:t>erformance constraints</w:t>
            </w:r>
            <w:r w:rsidR="005C03D1" w:rsidRPr="005D3EDD">
              <w:rPr>
                <w:color w:val="000000" w:themeColor="text1"/>
              </w:rPr>
              <w:br/>
            </w:r>
            <w:r w:rsidR="005C03D1" w:rsidRPr="005D3EDD">
              <w:rPr>
                <w:rStyle w:val="PlaceholderText"/>
                <w:color w:val="000000" w:themeColor="text1"/>
              </w:rPr>
              <w:t>Enter any other requirements for the functionality, performance, or quality of the project</w:t>
            </w:r>
          </w:p>
        </w:tc>
        <w:tc>
          <w:tcPr>
            <w:tcW w:w="7660" w:type="dxa"/>
          </w:tcPr>
          <w:p w14:paraId="7551787E" w14:textId="77777777" w:rsidR="00EE3F5F" w:rsidRDefault="00EE3F5F" w:rsidP="0078119B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Software</w:t>
            </w:r>
            <w:r w:rsidR="0078119B" w:rsidRPr="005D3EDD">
              <w:rPr>
                <w:rStyle w:val="PlaceholderText"/>
                <w:color w:val="000000" w:themeColor="text1"/>
              </w:rPr>
              <w:t xml:space="preserve"> must load in 10 seconds or </w:t>
            </w:r>
            <w:proofErr w:type="gramStart"/>
            <w:r w:rsidR="0078119B" w:rsidRPr="005D3EDD">
              <w:rPr>
                <w:rStyle w:val="PlaceholderText"/>
                <w:color w:val="000000" w:themeColor="text1"/>
              </w:rPr>
              <w:t>less;</w:t>
            </w:r>
            <w:proofErr w:type="gramEnd"/>
            <w:r w:rsidR="0078119B" w:rsidRPr="005D3EDD">
              <w:rPr>
                <w:rStyle w:val="PlaceholderText"/>
                <w:color w:val="000000" w:themeColor="text1"/>
              </w:rPr>
              <w:t xml:space="preserve"> </w:t>
            </w:r>
          </w:p>
          <w:p w14:paraId="2E2E9484" w14:textId="237B3D18" w:rsidR="0078119B" w:rsidRDefault="00EE3F5F" w:rsidP="0078119B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S</w:t>
            </w:r>
            <w:r w:rsidR="0078119B" w:rsidRPr="005D3EDD">
              <w:rPr>
                <w:rStyle w:val="PlaceholderText"/>
                <w:color w:val="000000" w:themeColor="text1"/>
              </w:rPr>
              <w:t xml:space="preserve">ystem must provide 99.9% </w:t>
            </w:r>
            <w:proofErr w:type="gramStart"/>
            <w:r w:rsidR="0078119B" w:rsidRPr="005D3EDD">
              <w:rPr>
                <w:rStyle w:val="PlaceholderText"/>
                <w:color w:val="000000" w:themeColor="text1"/>
              </w:rPr>
              <w:t>uptime</w:t>
            </w:r>
            <w:r>
              <w:rPr>
                <w:rStyle w:val="PlaceholderText"/>
                <w:color w:val="000000" w:themeColor="text1"/>
              </w:rPr>
              <w:t>;</w:t>
            </w:r>
            <w:proofErr w:type="gramEnd"/>
          </w:p>
          <w:p w14:paraId="4FFC7758" w14:textId="3F738CF8" w:rsidR="00EE3F5F" w:rsidRPr="005D3EDD" w:rsidRDefault="00B95C67" w:rsidP="0078119B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 xml:space="preserve">Machine Learning algorithm must be trained on local machine and on subset of dataset due to no access to Cloud </w:t>
            </w:r>
            <w:proofErr w:type="gramStart"/>
            <w:r>
              <w:rPr>
                <w:rStyle w:val="PlaceholderText"/>
                <w:color w:val="000000" w:themeColor="text1"/>
              </w:rPr>
              <w:t>technology;</w:t>
            </w:r>
            <w:proofErr w:type="gramEnd"/>
          </w:p>
          <w:p w14:paraId="72433DCC" w14:textId="77777777" w:rsidR="0021475E" w:rsidRDefault="00EE3F5F" w:rsidP="0078119B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Fraudulent transactions detected must be accurate at 90% accuracy or more.</w:t>
            </w:r>
          </w:p>
          <w:p w14:paraId="4C044B0B" w14:textId="2E312E79" w:rsidR="00EE3F5F" w:rsidRPr="005D3EDD" w:rsidRDefault="00EE3F5F" w:rsidP="0078119B">
            <w:pPr>
              <w:rPr>
                <w:rStyle w:val="PlaceholderText"/>
                <w:color w:val="000000" w:themeColor="text1"/>
              </w:rPr>
            </w:pPr>
          </w:p>
        </w:tc>
      </w:tr>
      <w:tr w:rsidR="005D3EDD" w:rsidRPr="005D3EDD" w14:paraId="3C8DF857" w14:textId="77777777" w:rsidTr="005D3EDD">
        <w:trPr>
          <w:cantSplit/>
          <w:trHeight w:val="56"/>
        </w:trPr>
        <w:tc>
          <w:tcPr>
            <w:tcW w:w="3130" w:type="dxa"/>
            <w:shd w:val="clear" w:color="auto" w:fill="F2F2F2" w:themeFill="background1" w:themeFillShade="F2"/>
          </w:tcPr>
          <w:p w14:paraId="65B2AD4B" w14:textId="77777777" w:rsidR="00996998" w:rsidRPr="005D3EDD" w:rsidRDefault="00996998" w:rsidP="002C010A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Equipment/</w:t>
            </w:r>
            <w:r w:rsidR="002C010A" w:rsidRPr="005D3EDD">
              <w:rPr>
                <w:color w:val="000000" w:themeColor="text1"/>
              </w:rPr>
              <w:t>p</w:t>
            </w:r>
            <w:r w:rsidRPr="005D3EDD">
              <w:rPr>
                <w:color w:val="000000" w:themeColor="text1"/>
              </w:rPr>
              <w:t>ersonnel Constraints</w:t>
            </w:r>
            <w:r w:rsidR="005C03D1" w:rsidRPr="005D3EDD">
              <w:rPr>
                <w:color w:val="000000" w:themeColor="text1"/>
              </w:rPr>
              <w:br/>
            </w:r>
            <w:r w:rsidR="005C03D1" w:rsidRPr="005D3EDD">
              <w:rPr>
                <w:rStyle w:val="PlaceholderText"/>
                <w:color w:val="000000" w:themeColor="text1"/>
              </w:rPr>
              <w:t>Enter any constraints regarding equipment or people that will impact the project</w:t>
            </w:r>
          </w:p>
        </w:tc>
        <w:tc>
          <w:tcPr>
            <w:tcW w:w="7660" w:type="dxa"/>
          </w:tcPr>
          <w:p w14:paraId="49A803BE" w14:textId="77777777" w:rsidR="00EE3F5F" w:rsidRDefault="00EE3F5F" w:rsidP="00996998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Cloud technology</w:t>
            </w:r>
            <w:r w:rsidR="00996998" w:rsidRPr="005D3EDD">
              <w:rPr>
                <w:rStyle w:val="PlaceholderText"/>
                <w:color w:val="000000" w:themeColor="text1"/>
              </w:rPr>
              <w:t xml:space="preserve"> won’t be available until </w:t>
            </w:r>
            <w:r>
              <w:rPr>
                <w:rStyle w:val="PlaceholderText"/>
                <w:color w:val="000000" w:themeColor="text1"/>
              </w:rPr>
              <w:t xml:space="preserve">December </w:t>
            </w:r>
            <w:proofErr w:type="gramStart"/>
            <w:r>
              <w:rPr>
                <w:rStyle w:val="PlaceholderText"/>
                <w:color w:val="000000" w:themeColor="text1"/>
              </w:rPr>
              <w:t>2023</w:t>
            </w:r>
            <w:r w:rsidR="00996998" w:rsidRPr="005D3EDD">
              <w:rPr>
                <w:rStyle w:val="PlaceholderText"/>
                <w:color w:val="000000" w:themeColor="text1"/>
              </w:rPr>
              <w:t>;</w:t>
            </w:r>
            <w:proofErr w:type="gramEnd"/>
            <w:r w:rsidR="00996998" w:rsidRPr="005D3EDD">
              <w:rPr>
                <w:rStyle w:val="PlaceholderText"/>
                <w:color w:val="000000" w:themeColor="text1"/>
              </w:rPr>
              <w:t xml:space="preserve"> </w:t>
            </w:r>
          </w:p>
          <w:p w14:paraId="0BCC099D" w14:textId="199D37D4" w:rsidR="00B95C67" w:rsidRDefault="00B95C67" w:rsidP="00996998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 xml:space="preserve">Local machines are used to train/test the ML </w:t>
            </w:r>
            <w:proofErr w:type="gramStart"/>
            <w:r>
              <w:rPr>
                <w:rStyle w:val="PlaceholderText"/>
                <w:color w:val="000000" w:themeColor="text1"/>
              </w:rPr>
              <w:t>model;</w:t>
            </w:r>
            <w:proofErr w:type="gramEnd"/>
          </w:p>
          <w:p w14:paraId="12AEF82E" w14:textId="4A1C6FD2" w:rsidR="00B95C67" w:rsidRPr="005D3EDD" w:rsidRDefault="00996998" w:rsidP="00B95C67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E</w:t>
            </w:r>
            <w:r w:rsidR="00B95C67">
              <w:rPr>
                <w:rStyle w:val="PlaceholderText"/>
                <w:color w:val="000000" w:themeColor="text1"/>
              </w:rPr>
              <w:t>mployees Eric, Klass &amp; Jude are</w:t>
            </w:r>
            <w:r w:rsidRPr="005D3EDD">
              <w:rPr>
                <w:rStyle w:val="PlaceholderText"/>
                <w:color w:val="000000" w:themeColor="text1"/>
              </w:rPr>
              <w:t xml:space="preserve"> the only employee</w:t>
            </w:r>
            <w:r w:rsidR="00B95C67">
              <w:rPr>
                <w:rStyle w:val="PlaceholderText"/>
                <w:color w:val="000000" w:themeColor="text1"/>
              </w:rPr>
              <w:t>s</w:t>
            </w:r>
            <w:r w:rsidRPr="005D3EDD">
              <w:rPr>
                <w:rStyle w:val="PlaceholderText"/>
                <w:color w:val="000000" w:themeColor="text1"/>
              </w:rPr>
              <w:t xml:space="preserve"> available to complete this </w:t>
            </w:r>
            <w:proofErr w:type="gramStart"/>
            <w:r w:rsidRPr="005D3EDD">
              <w:rPr>
                <w:rStyle w:val="PlaceholderText"/>
                <w:color w:val="000000" w:themeColor="text1"/>
              </w:rPr>
              <w:t>work</w:t>
            </w:r>
            <w:r w:rsidR="0078119B" w:rsidRPr="005D3EDD">
              <w:rPr>
                <w:rStyle w:val="PlaceholderText"/>
                <w:color w:val="000000" w:themeColor="text1"/>
              </w:rPr>
              <w:t>;</w:t>
            </w:r>
            <w:proofErr w:type="gramEnd"/>
            <w:r w:rsidR="0078119B" w:rsidRPr="005D3EDD">
              <w:rPr>
                <w:rStyle w:val="PlaceholderText"/>
                <w:color w:val="000000" w:themeColor="text1"/>
              </w:rPr>
              <w:t xml:space="preserve"> </w:t>
            </w:r>
          </w:p>
          <w:p w14:paraId="5D73BFB2" w14:textId="3B0C7E26" w:rsidR="0021475E" w:rsidRPr="005D3EDD" w:rsidRDefault="0021475E" w:rsidP="00996998">
            <w:pPr>
              <w:rPr>
                <w:color w:val="000000" w:themeColor="text1"/>
              </w:rPr>
            </w:pPr>
          </w:p>
        </w:tc>
      </w:tr>
      <w:tr w:rsidR="005D3EDD" w:rsidRPr="005D3EDD" w14:paraId="19FD9CFC" w14:textId="77777777" w:rsidTr="005D3EDD">
        <w:trPr>
          <w:cantSplit/>
          <w:trHeight w:val="56"/>
        </w:trPr>
        <w:tc>
          <w:tcPr>
            <w:tcW w:w="3130" w:type="dxa"/>
            <w:shd w:val="clear" w:color="auto" w:fill="F2F2F2" w:themeFill="background1" w:themeFillShade="F2"/>
          </w:tcPr>
          <w:p w14:paraId="2D7CF1EE" w14:textId="77777777" w:rsidR="00996998" w:rsidRPr="005D3EDD" w:rsidRDefault="00996998" w:rsidP="00996998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Regulatory constraints</w:t>
            </w:r>
          </w:p>
          <w:p w14:paraId="2D5A0683" w14:textId="77777777" w:rsidR="005C03D1" w:rsidRPr="005D3EDD" w:rsidRDefault="005C03D1" w:rsidP="00996998">
            <w:pPr>
              <w:rPr>
                <w:color w:val="000000" w:themeColor="text1"/>
              </w:rPr>
            </w:pPr>
            <w:r w:rsidRPr="005D3EDD">
              <w:rPr>
                <w:rStyle w:val="PlaceholderText"/>
                <w:color w:val="000000" w:themeColor="text1"/>
              </w:rPr>
              <w:t>Enter any legal, policy or other regulatory constraints</w:t>
            </w:r>
          </w:p>
        </w:tc>
        <w:tc>
          <w:tcPr>
            <w:tcW w:w="7660" w:type="dxa"/>
          </w:tcPr>
          <w:p w14:paraId="2EA0799C" w14:textId="77777777" w:rsidR="00B95C67" w:rsidRDefault="00B95C67" w:rsidP="00996998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S</w:t>
            </w:r>
            <w:r w:rsidR="00996998" w:rsidRPr="005D3EDD">
              <w:rPr>
                <w:rStyle w:val="PlaceholderText"/>
                <w:color w:val="000000" w:themeColor="text1"/>
              </w:rPr>
              <w:t xml:space="preserve">oftware must comply with </w:t>
            </w:r>
            <w:proofErr w:type="gramStart"/>
            <w:r w:rsidR="00996998" w:rsidRPr="005D3EDD">
              <w:rPr>
                <w:rStyle w:val="PlaceholderText"/>
                <w:color w:val="000000" w:themeColor="text1"/>
              </w:rPr>
              <w:t>HIPAA</w:t>
            </w:r>
            <w:r>
              <w:rPr>
                <w:rStyle w:val="PlaceholderText"/>
                <w:color w:val="000000" w:themeColor="text1"/>
              </w:rPr>
              <w:t>;</w:t>
            </w:r>
            <w:proofErr w:type="gramEnd"/>
          </w:p>
          <w:p w14:paraId="3F322EA8" w14:textId="77777777" w:rsidR="00B95C67" w:rsidRDefault="00B95C67" w:rsidP="00996998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W</w:t>
            </w:r>
            <w:r w:rsidR="00996998" w:rsidRPr="005D3EDD">
              <w:rPr>
                <w:rStyle w:val="PlaceholderText"/>
                <w:color w:val="000000" w:themeColor="text1"/>
              </w:rPr>
              <w:t xml:space="preserve">ebsite must comply with CSU accessibility </w:t>
            </w:r>
            <w:proofErr w:type="gramStart"/>
            <w:r w:rsidR="00996998" w:rsidRPr="005D3EDD">
              <w:rPr>
                <w:rStyle w:val="PlaceholderText"/>
                <w:color w:val="000000" w:themeColor="text1"/>
              </w:rPr>
              <w:t>policy</w:t>
            </w:r>
            <w:r>
              <w:rPr>
                <w:rStyle w:val="PlaceholderText"/>
                <w:color w:val="000000" w:themeColor="text1"/>
              </w:rPr>
              <w:t>;</w:t>
            </w:r>
            <w:proofErr w:type="gramEnd"/>
          </w:p>
          <w:p w14:paraId="52296B13" w14:textId="22668C12" w:rsidR="0021475E" w:rsidRPr="005D3EDD" w:rsidRDefault="00B95C67" w:rsidP="00996998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D</w:t>
            </w:r>
            <w:r w:rsidR="0078119B" w:rsidRPr="005D3EDD">
              <w:rPr>
                <w:rStyle w:val="PlaceholderText"/>
                <w:color w:val="000000" w:themeColor="text1"/>
              </w:rPr>
              <w:t>atabase must comply with campus Information Security policy</w:t>
            </w:r>
            <w:r>
              <w:rPr>
                <w:rStyle w:val="PlaceholderText"/>
                <w:color w:val="000000" w:themeColor="text1"/>
              </w:rPr>
              <w:t>.</w:t>
            </w:r>
          </w:p>
        </w:tc>
      </w:tr>
      <w:tr w:rsidR="00B95C67" w:rsidRPr="005D3EDD" w14:paraId="57074FF8" w14:textId="77777777" w:rsidTr="005D3EDD">
        <w:trPr>
          <w:cantSplit/>
          <w:trHeight w:val="56"/>
        </w:trPr>
        <w:tc>
          <w:tcPr>
            <w:tcW w:w="3130" w:type="dxa"/>
            <w:shd w:val="clear" w:color="auto" w:fill="F2F2F2" w:themeFill="background1" w:themeFillShade="F2"/>
          </w:tcPr>
          <w:p w14:paraId="722CB550" w14:textId="38C98870" w:rsidR="00B95C67" w:rsidRPr="005D3EDD" w:rsidRDefault="00B95C67" w:rsidP="009969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t>ataset Constraints</w:t>
            </w:r>
          </w:p>
        </w:tc>
        <w:tc>
          <w:tcPr>
            <w:tcW w:w="7660" w:type="dxa"/>
          </w:tcPr>
          <w:p w14:paraId="16B27C47" w14:textId="77777777" w:rsidR="00B95C67" w:rsidRDefault="00B95C67" w:rsidP="00996998">
            <w:p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Missing data elements such as:</w:t>
            </w:r>
          </w:p>
          <w:p w14:paraId="50EE5732" w14:textId="77777777" w:rsidR="00B95C67" w:rsidRDefault="00B95C67" w:rsidP="00B95C67">
            <w:pPr>
              <w:pStyle w:val="ListParagraph"/>
              <w:numPr>
                <w:ilvl w:val="0"/>
                <w:numId w:val="10"/>
              </w:num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Location of transaction</w:t>
            </w:r>
          </w:p>
          <w:p w14:paraId="3FA148AB" w14:textId="77777777" w:rsidR="00B95C67" w:rsidRDefault="00B95C67" w:rsidP="00B95C67">
            <w:pPr>
              <w:pStyle w:val="ListParagraph"/>
              <w:numPr>
                <w:ilvl w:val="0"/>
                <w:numId w:val="10"/>
              </w:num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Location of Customer</w:t>
            </w:r>
          </w:p>
          <w:p w14:paraId="3834A76A" w14:textId="1EB438D5" w:rsidR="00B95C67" w:rsidRPr="00B95C67" w:rsidRDefault="00B95C67" w:rsidP="00B95C67">
            <w:pPr>
              <w:pStyle w:val="ListParagraph"/>
              <w:numPr>
                <w:ilvl w:val="0"/>
                <w:numId w:val="10"/>
              </w:numPr>
              <w:rPr>
                <w:rStyle w:val="PlaceholderText"/>
                <w:color w:val="000000" w:themeColor="text1"/>
              </w:rPr>
            </w:pPr>
            <w:r>
              <w:rPr>
                <w:rStyle w:val="PlaceholderText"/>
                <w:color w:val="000000" w:themeColor="text1"/>
              </w:rPr>
              <w:t>Time between transactions (which may be resolved with feature engineering using the customer ID)</w:t>
            </w:r>
          </w:p>
        </w:tc>
      </w:tr>
    </w:tbl>
    <w:p w14:paraId="317C244C" w14:textId="77777777" w:rsidR="006961BF" w:rsidRPr="005D3EDD" w:rsidRDefault="006961BF" w:rsidP="00DE7C16">
      <w:pPr>
        <w:rPr>
          <w:color w:val="000000" w:themeColor="text1"/>
        </w:rPr>
      </w:pPr>
    </w:p>
    <w:p w14:paraId="02894CA8" w14:textId="77777777" w:rsidR="00AD689B" w:rsidRPr="005D3EDD" w:rsidRDefault="00E76754" w:rsidP="00AD689B">
      <w:pPr>
        <w:pStyle w:val="Heading2"/>
        <w:rPr>
          <w:color w:val="000000" w:themeColor="text1"/>
        </w:rPr>
      </w:pPr>
      <w:bookmarkStart w:id="11" w:name="_Toc86276930"/>
      <w:r w:rsidRPr="005D3EDD">
        <w:rPr>
          <w:color w:val="000000" w:themeColor="text1"/>
        </w:rPr>
        <w:t xml:space="preserve">Step 6. </w:t>
      </w:r>
      <w:r w:rsidR="00AD689B" w:rsidRPr="005D3EDD">
        <w:rPr>
          <w:color w:val="000000" w:themeColor="text1"/>
        </w:rPr>
        <w:t>Updated Estimates</w:t>
      </w:r>
      <w:bookmarkEnd w:id="11"/>
    </w:p>
    <w:p w14:paraId="684E82B9" w14:textId="77777777" w:rsidR="00AD689B" w:rsidRPr="005D3EDD" w:rsidRDefault="00AD689B" w:rsidP="00F344E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188"/>
        <w:gridCol w:w="2755"/>
        <w:gridCol w:w="2696"/>
      </w:tblGrid>
      <w:tr w:rsidR="005D3EDD" w:rsidRPr="005D3EDD" w14:paraId="217C90EB" w14:textId="77777777" w:rsidTr="000E32F1">
        <w:tc>
          <w:tcPr>
            <w:tcW w:w="2628" w:type="dxa"/>
            <w:shd w:val="clear" w:color="auto" w:fill="F2F2F2" w:themeFill="background1" w:themeFillShade="F2"/>
          </w:tcPr>
          <w:p w14:paraId="26F9EE2B" w14:textId="77777777" w:rsidR="000E32F1" w:rsidRPr="005D3EDD" w:rsidRDefault="000E32F1" w:rsidP="005A32B6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Estimate </w:t>
            </w:r>
            <w:r w:rsidR="007E4872" w:rsidRPr="005D3EDD">
              <w:rPr>
                <w:color w:val="000000" w:themeColor="text1"/>
              </w:rPr>
              <w:t>T&amp;C</w:t>
            </w:r>
            <w:r w:rsidRPr="005D3EDD">
              <w:rPr>
                <w:color w:val="000000" w:themeColor="text1"/>
              </w:rPr>
              <w:t xml:space="preserve"> hours required to complete project</w:t>
            </w:r>
          </w:p>
        </w:tc>
        <w:tc>
          <w:tcPr>
            <w:tcW w:w="2412" w:type="dxa"/>
          </w:tcPr>
          <w:p w14:paraId="5D32B4DF" w14:textId="478366C4" w:rsidR="000E32F1" w:rsidRPr="005D3EDD" w:rsidRDefault="00B95C67" w:rsidP="000E32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t>/A</w:t>
            </w:r>
          </w:p>
        </w:tc>
        <w:tc>
          <w:tcPr>
            <w:tcW w:w="2988" w:type="dxa"/>
            <w:shd w:val="clear" w:color="auto" w:fill="F2F2F2" w:themeFill="background1" w:themeFillShade="F2"/>
          </w:tcPr>
          <w:p w14:paraId="7D51B343" w14:textId="77777777" w:rsidR="000E32F1" w:rsidRPr="005D3EDD" w:rsidRDefault="000E32F1" w:rsidP="00390AB6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If charge-back project, list total estimated </w:t>
            </w:r>
            <w:r w:rsidR="007E4872" w:rsidRPr="005D3EDD">
              <w:rPr>
                <w:color w:val="000000" w:themeColor="text1"/>
              </w:rPr>
              <w:t>T&amp;C</w:t>
            </w:r>
            <w:r w:rsidRPr="005D3EDD">
              <w:rPr>
                <w:color w:val="000000" w:themeColor="text1"/>
              </w:rPr>
              <w:t xml:space="preserve"> cost</w:t>
            </w:r>
          </w:p>
        </w:tc>
        <w:tc>
          <w:tcPr>
            <w:tcW w:w="2988" w:type="dxa"/>
          </w:tcPr>
          <w:p w14:paraId="425712E4" w14:textId="5595BD58" w:rsidR="000E32F1" w:rsidRPr="005D3EDD" w:rsidRDefault="00B95C67" w:rsidP="00390AB6">
            <w:pPr>
              <w:rPr>
                <w:rStyle w:val="PlaceholderText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t>/A</w:t>
            </w:r>
          </w:p>
        </w:tc>
      </w:tr>
    </w:tbl>
    <w:p w14:paraId="4ACA38DB" w14:textId="77777777" w:rsidR="00251CAA" w:rsidRPr="005D3EDD" w:rsidRDefault="00251CAA">
      <w:pPr>
        <w:rPr>
          <w:color w:val="000000" w:themeColor="text1"/>
        </w:rPr>
      </w:pPr>
    </w:p>
    <w:p w14:paraId="4AF40306" w14:textId="77777777" w:rsidR="003A1DAE" w:rsidRPr="005D3EDD" w:rsidRDefault="002A3E11" w:rsidP="00220DB3">
      <w:pPr>
        <w:pStyle w:val="Heading2"/>
        <w:rPr>
          <w:color w:val="000000" w:themeColor="text1"/>
        </w:rPr>
      </w:pPr>
      <w:bookmarkStart w:id="12" w:name="_Toc86276931"/>
      <w:r w:rsidRPr="005D3EDD">
        <w:rPr>
          <w:color w:val="000000" w:themeColor="text1"/>
        </w:rPr>
        <w:t>Step</w:t>
      </w:r>
      <w:r w:rsidR="00E609A1" w:rsidRPr="005D3EDD">
        <w:rPr>
          <w:color w:val="000000" w:themeColor="text1"/>
        </w:rPr>
        <w:t>7</w:t>
      </w:r>
      <w:r w:rsidRPr="005D3EDD">
        <w:rPr>
          <w:color w:val="000000" w:themeColor="text1"/>
        </w:rPr>
        <w:t>.</w:t>
      </w:r>
      <w:r w:rsidR="007E4872" w:rsidRPr="005D3EDD">
        <w:rPr>
          <w:color w:val="000000" w:themeColor="text1"/>
        </w:rPr>
        <w:t xml:space="preserve"> </w:t>
      </w:r>
      <w:r w:rsidR="00F2633B" w:rsidRPr="005D3EDD">
        <w:rPr>
          <w:color w:val="000000" w:themeColor="text1"/>
        </w:rPr>
        <w:t>Approvals</w:t>
      </w:r>
      <w:bookmarkEnd w:id="12"/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1598"/>
        <w:gridCol w:w="4302"/>
        <w:gridCol w:w="2458"/>
        <w:gridCol w:w="2458"/>
      </w:tblGrid>
      <w:tr w:rsidR="005D3EDD" w:rsidRPr="005D3EDD" w14:paraId="3F16B40D" w14:textId="77777777" w:rsidTr="00FA22C2">
        <w:trPr>
          <w:trHeight w:val="470"/>
        </w:trPr>
        <w:tc>
          <w:tcPr>
            <w:tcW w:w="1598" w:type="dxa"/>
            <w:shd w:val="clear" w:color="auto" w:fill="F2F2F2" w:themeFill="background1" w:themeFillShade="F2"/>
          </w:tcPr>
          <w:p w14:paraId="0E24D260" w14:textId="77777777" w:rsidR="00220DB3" w:rsidRPr="005D3EDD" w:rsidRDefault="00A65390" w:rsidP="002F219E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Required </w:t>
            </w:r>
            <w:r w:rsidR="00220DB3" w:rsidRPr="005D3EDD">
              <w:rPr>
                <w:color w:val="000000" w:themeColor="text1"/>
              </w:rPr>
              <w:t>For Project Class</w:t>
            </w:r>
            <w:r w:rsidR="002F219E" w:rsidRPr="005D3EDD">
              <w:rPr>
                <w:color w:val="000000" w:themeColor="text1"/>
              </w:rPr>
              <w:t>…</w:t>
            </w:r>
          </w:p>
        </w:tc>
        <w:tc>
          <w:tcPr>
            <w:tcW w:w="4302" w:type="dxa"/>
            <w:shd w:val="clear" w:color="auto" w:fill="F2F2F2" w:themeFill="background1" w:themeFillShade="F2"/>
          </w:tcPr>
          <w:p w14:paraId="35A77482" w14:textId="77777777" w:rsidR="00220DB3" w:rsidRPr="005D3EDD" w:rsidRDefault="00220DB3" w:rsidP="002F219E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Role</w:t>
            </w:r>
            <w:r w:rsidR="002F219E" w:rsidRPr="005D3EDD">
              <w:rPr>
                <w:color w:val="000000" w:themeColor="text1"/>
              </w:rPr>
              <w:t xml:space="preserve"> of Approver</w:t>
            </w:r>
          </w:p>
        </w:tc>
        <w:tc>
          <w:tcPr>
            <w:tcW w:w="2458" w:type="dxa"/>
            <w:shd w:val="clear" w:color="auto" w:fill="F2F2F2" w:themeFill="background1" w:themeFillShade="F2"/>
          </w:tcPr>
          <w:p w14:paraId="742D6B93" w14:textId="77777777" w:rsidR="00220DB3" w:rsidRPr="005D3EDD" w:rsidRDefault="002F219E" w:rsidP="002F219E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Submitted</w:t>
            </w:r>
            <w:r w:rsidR="00220DB3" w:rsidRPr="005D3EDD">
              <w:rPr>
                <w:color w:val="000000" w:themeColor="text1"/>
              </w:rPr>
              <w:t xml:space="preserve"> for Approval</w:t>
            </w:r>
            <w:r w:rsidR="00F344E7" w:rsidRPr="005D3EDD">
              <w:rPr>
                <w:color w:val="000000" w:themeColor="text1"/>
              </w:rPr>
              <w:t xml:space="preserve"> on:</w:t>
            </w:r>
          </w:p>
        </w:tc>
        <w:tc>
          <w:tcPr>
            <w:tcW w:w="2458" w:type="dxa"/>
            <w:shd w:val="clear" w:color="auto" w:fill="F2F2F2" w:themeFill="background1" w:themeFillShade="F2"/>
          </w:tcPr>
          <w:p w14:paraId="0D84EA21" w14:textId="77777777" w:rsidR="00220DB3" w:rsidRPr="005D3EDD" w:rsidRDefault="00220DB3" w:rsidP="00DE61B4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Approval </w:t>
            </w:r>
            <w:r w:rsidR="00DE61B4" w:rsidRPr="005D3EDD">
              <w:rPr>
                <w:color w:val="000000" w:themeColor="text1"/>
              </w:rPr>
              <w:t>Received</w:t>
            </w:r>
            <w:r w:rsidR="00F344E7" w:rsidRPr="005D3EDD">
              <w:rPr>
                <w:color w:val="000000" w:themeColor="text1"/>
              </w:rPr>
              <w:t xml:space="preserve"> on:</w:t>
            </w:r>
          </w:p>
        </w:tc>
      </w:tr>
      <w:tr w:rsidR="005D3EDD" w:rsidRPr="005D3EDD" w14:paraId="754E4A74" w14:textId="77777777" w:rsidTr="00FA22C2">
        <w:trPr>
          <w:trHeight w:val="235"/>
        </w:trPr>
        <w:tc>
          <w:tcPr>
            <w:tcW w:w="1598" w:type="dxa"/>
          </w:tcPr>
          <w:p w14:paraId="65063C2C" w14:textId="77777777" w:rsidR="00220DB3" w:rsidRPr="005D3EDD" w:rsidRDefault="00220DB3" w:rsidP="00220DB3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All classes</w:t>
            </w:r>
          </w:p>
        </w:tc>
        <w:tc>
          <w:tcPr>
            <w:tcW w:w="4302" w:type="dxa"/>
          </w:tcPr>
          <w:p w14:paraId="3B3F61F0" w14:textId="77777777" w:rsidR="00220DB3" w:rsidRPr="005D3EDD" w:rsidRDefault="00220DB3" w:rsidP="00FE55CF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 xml:space="preserve">1. </w:t>
            </w:r>
            <w:r w:rsidR="00FE55CF" w:rsidRPr="005D3EDD">
              <w:rPr>
                <w:color w:val="000000" w:themeColor="text1"/>
              </w:rPr>
              <w:t>Client +</w:t>
            </w:r>
            <w:r w:rsidRPr="005D3EDD">
              <w:rPr>
                <w:color w:val="000000" w:themeColor="text1"/>
              </w:rPr>
              <w:t xml:space="preserve"> Client Supervisor</w:t>
            </w:r>
          </w:p>
        </w:tc>
        <w:tc>
          <w:tcPr>
            <w:tcW w:w="2458" w:type="dxa"/>
          </w:tcPr>
          <w:p w14:paraId="099D1AFE" w14:textId="3514440B" w:rsidR="00220DB3" w:rsidRPr="005D3EDD" w:rsidRDefault="005D3EDD" w:rsidP="002F21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t>akul R. Padalkar</w:t>
            </w:r>
          </w:p>
        </w:tc>
        <w:tc>
          <w:tcPr>
            <w:tcW w:w="2458" w:type="dxa"/>
          </w:tcPr>
          <w:p w14:paraId="6B213DD7" w14:textId="6C8DAACA" w:rsidR="00220DB3" w:rsidRPr="005D3EDD" w:rsidRDefault="00220DB3" w:rsidP="002F219E">
            <w:pPr>
              <w:rPr>
                <w:color w:val="000000" w:themeColor="text1"/>
              </w:rPr>
            </w:pPr>
          </w:p>
        </w:tc>
      </w:tr>
      <w:tr w:rsidR="005D3EDD" w:rsidRPr="005D3EDD" w14:paraId="07CC579F" w14:textId="77777777" w:rsidTr="00FA22C2">
        <w:trPr>
          <w:trHeight w:val="235"/>
        </w:trPr>
        <w:tc>
          <w:tcPr>
            <w:tcW w:w="1598" w:type="dxa"/>
          </w:tcPr>
          <w:p w14:paraId="578B2CF7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All classes</w:t>
            </w:r>
          </w:p>
        </w:tc>
        <w:tc>
          <w:tcPr>
            <w:tcW w:w="4302" w:type="dxa"/>
          </w:tcPr>
          <w:p w14:paraId="1148DE12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2. T&amp;C Supervising Manager</w:t>
            </w:r>
          </w:p>
        </w:tc>
        <w:tc>
          <w:tcPr>
            <w:tcW w:w="2458" w:type="dxa"/>
          </w:tcPr>
          <w:p w14:paraId="337BFFF4" w14:textId="48962BE1" w:rsidR="005D3EDD" w:rsidRPr="005D3EDD" w:rsidRDefault="005D3EDD" w:rsidP="005D3EDD">
            <w:pPr>
              <w:rPr>
                <w:color w:val="000000" w:themeColor="text1"/>
              </w:rPr>
            </w:pPr>
            <w:r w:rsidRPr="006545EA">
              <w:rPr>
                <w:color w:val="000000" w:themeColor="text1"/>
              </w:rPr>
              <w:t>N</w:t>
            </w:r>
            <w:r w:rsidRPr="006545EA">
              <w:t>akul R. Padalkar</w:t>
            </w:r>
          </w:p>
        </w:tc>
        <w:tc>
          <w:tcPr>
            <w:tcW w:w="2458" w:type="dxa"/>
          </w:tcPr>
          <w:p w14:paraId="3716FBF3" w14:textId="11DDEEB6" w:rsidR="005D3EDD" w:rsidRPr="005D3EDD" w:rsidRDefault="005D3EDD" w:rsidP="005D3EDD">
            <w:pPr>
              <w:rPr>
                <w:color w:val="000000" w:themeColor="text1"/>
              </w:rPr>
            </w:pPr>
          </w:p>
        </w:tc>
      </w:tr>
      <w:tr w:rsidR="005D3EDD" w:rsidRPr="005D3EDD" w14:paraId="4BF6A51D" w14:textId="77777777" w:rsidTr="00FA22C2">
        <w:trPr>
          <w:trHeight w:val="235"/>
        </w:trPr>
        <w:tc>
          <w:tcPr>
            <w:tcW w:w="1598" w:type="dxa"/>
          </w:tcPr>
          <w:p w14:paraId="454A2708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Class 3 + 4 only</w:t>
            </w:r>
          </w:p>
        </w:tc>
        <w:tc>
          <w:tcPr>
            <w:tcW w:w="4302" w:type="dxa"/>
          </w:tcPr>
          <w:p w14:paraId="48C8478E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4. VP for Technology &amp; Communication</w:t>
            </w:r>
          </w:p>
        </w:tc>
        <w:tc>
          <w:tcPr>
            <w:tcW w:w="2458" w:type="dxa"/>
          </w:tcPr>
          <w:p w14:paraId="466DF0C5" w14:textId="441E3D04" w:rsidR="005D3EDD" w:rsidRPr="005D3EDD" w:rsidRDefault="005D3EDD" w:rsidP="005D3EDD">
            <w:pPr>
              <w:rPr>
                <w:color w:val="000000" w:themeColor="text1"/>
              </w:rPr>
            </w:pPr>
            <w:r w:rsidRPr="006545EA">
              <w:rPr>
                <w:color w:val="000000" w:themeColor="text1"/>
              </w:rPr>
              <w:t>N</w:t>
            </w:r>
            <w:r w:rsidRPr="006545EA">
              <w:t>akul R. Padalkar</w:t>
            </w:r>
          </w:p>
        </w:tc>
        <w:tc>
          <w:tcPr>
            <w:tcW w:w="2458" w:type="dxa"/>
          </w:tcPr>
          <w:p w14:paraId="02BA9BC6" w14:textId="0A1B822E" w:rsidR="005D3EDD" w:rsidRPr="005D3EDD" w:rsidRDefault="005D3EDD" w:rsidP="005D3EDD">
            <w:pPr>
              <w:rPr>
                <w:color w:val="000000" w:themeColor="text1"/>
              </w:rPr>
            </w:pPr>
          </w:p>
        </w:tc>
      </w:tr>
      <w:tr w:rsidR="005D3EDD" w:rsidRPr="005D3EDD" w14:paraId="2E7B9123" w14:textId="77777777" w:rsidTr="00FA22C2">
        <w:trPr>
          <w:trHeight w:val="235"/>
        </w:trPr>
        <w:tc>
          <w:tcPr>
            <w:tcW w:w="1598" w:type="dxa"/>
          </w:tcPr>
          <w:p w14:paraId="50292D7E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Class 3 + 4 only</w:t>
            </w:r>
          </w:p>
        </w:tc>
        <w:tc>
          <w:tcPr>
            <w:tcW w:w="4302" w:type="dxa"/>
          </w:tcPr>
          <w:p w14:paraId="56C31117" w14:textId="77777777" w:rsidR="005D3EDD" w:rsidRPr="005D3EDD" w:rsidRDefault="005D3EDD" w:rsidP="005D3EDD">
            <w:pPr>
              <w:rPr>
                <w:color w:val="000000" w:themeColor="text1"/>
              </w:rPr>
            </w:pPr>
            <w:r w:rsidRPr="005D3EDD">
              <w:rPr>
                <w:color w:val="000000" w:themeColor="text1"/>
              </w:rPr>
              <w:t>5. Project Review Board</w:t>
            </w:r>
          </w:p>
        </w:tc>
        <w:tc>
          <w:tcPr>
            <w:tcW w:w="2458" w:type="dxa"/>
          </w:tcPr>
          <w:p w14:paraId="147382CA" w14:textId="571799F8" w:rsidR="005D3EDD" w:rsidRPr="005D3EDD" w:rsidRDefault="005D3EDD" w:rsidP="005D3EDD">
            <w:pPr>
              <w:rPr>
                <w:color w:val="000000" w:themeColor="text1"/>
              </w:rPr>
            </w:pPr>
            <w:r w:rsidRPr="006545EA">
              <w:rPr>
                <w:color w:val="000000" w:themeColor="text1"/>
              </w:rPr>
              <w:t>N</w:t>
            </w:r>
            <w:r w:rsidRPr="006545EA">
              <w:t>akul R. Padalkar</w:t>
            </w:r>
          </w:p>
        </w:tc>
        <w:tc>
          <w:tcPr>
            <w:tcW w:w="2458" w:type="dxa"/>
          </w:tcPr>
          <w:p w14:paraId="2E6D3449" w14:textId="5C5DCBD1" w:rsidR="005D3EDD" w:rsidRPr="005D3EDD" w:rsidRDefault="005D3EDD" w:rsidP="005D3EDD">
            <w:pPr>
              <w:rPr>
                <w:color w:val="000000" w:themeColor="text1"/>
              </w:rPr>
            </w:pPr>
          </w:p>
        </w:tc>
      </w:tr>
    </w:tbl>
    <w:p w14:paraId="17C112FF" w14:textId="77777777" w:rsidR="00DE7C16" w:rsidRPr="005D3EDD" w:rsidRDefault="00DE7C16" w:rsidP="00DE7C16">
      <w:pPr>
        <w:pBdr>
          <w:bottom w:val="single" w:sz="4" w:space="1" w:color="auto"/>
        </w:pBdr>
        <w:rPr>
          <w:color w:val="000000" w:themeColor="text1"/>
        </w:rPr>
      </w:pPr>
    </w:p>
    <w:p w14:paraId="65026EF1" w14:textId="77777777" w:rsidR="005B04CE" w:rsidRPr="005D3EDD" w:rsidRDefault="005B04CE" w:rsidP="00DE7C16">
      <w:pPr>
        <w:pBdr>
          <w:bottom w:val="single" w:sz="4" w:space="1" w:color="auto"/>
        </w:pBdr>
        <w:rPr>
          <w:color w:val="000000" w:themeColor="text1"/>
        </w:rPr>
      </w:pPr>
      <w:r w:rsidRPr="005D3EDD">
        <w:rPr>
          <w:color w:val="000000" w:themeColor="text1"/>
        </w:rPr>
        <w:t>Attach any additional documentation.</w:t>
      </w:r>
    </w:p>
    <w:p w14:paraId="2966F722" w14:textId="77777777" w:rsidR="00B9637A" w:rsidRPr="005D3EDD" w:rsidRDefault="00B9637A" w:rsidP="00DE7C16">
      <w:pPr>
        <w:pBdr>
          <w:bottom w:val="single" w:sz="4" w:space="1" w:color="auto"/>
        </w:pBdr>
        <w:rPr>
          <w:color w:val="000000" w:themeColor="text1"/>
        </w:rPr>
      </w:pPr>
    </w:p>
    <w:p w14:paraId="1F2AB0C7" w14:textId="77777777" w:rsidR="009A2F35" w:rsidRDefault="00DE7C16" w:rsidP="007475FF">
      <w:pPr>
        <w:rPr>
          <w:color w:val="000000" w:themeColor="text1"/>
        </w:rPr>
      </w:pPr>
      <w:r w:rsidRPr="005D3EDD">
        <w:rPr>
          <w:color w:val="000000" w:themeColor="text1"/>
        </w:rPr>
        <w:t>Office Use Only</w:t>
      </w:r>
      <w:r w:rsidR="005B04CE" w:rsidRPr="005D3EDD">
        <w:rPr>
          <w:color w:val="000000" w:themeColor="text1"/>
        </w:rPr>
        <w:t>:</w:t>
      </w:r>
    </w:p>
    <w:p w14:paraId="19EAE8E8" w14:textId="77777777" w:rsidR="009A2F35" w:rsidRDefault="009A2F3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E23962F" w14:textId="27B556CB" w:rsidR="00DE7C16" w:rsidRDefault="00636B56" w:rsidP="00636B56">
      <w:pPr>
        <w:pStyle w:val="Heading1"/>
      </w:pPr>
      <w:bookmarkStart w:id="13" w:name="_Toc86276932"/>
      <w:r>
        <w:lastRenderedPageBreak/>
        <w:t>Introduction</w:t>
      </w:r>
      <w:bookmarkEnd w:id="13"/>
    </w:p>
    <w:p w14:paraId="1D7F2899" w14:textId="77777777" w:rsidR="00590C4D" w:rsidRDefault="00590C4D" w:rsidP="00590C4D"/>
    <w:p w14:paraId="2524D504" w14:textId="2C388613" w:rsidR="00590C4D" w:rsidRDefault="00590C4D" w:rsidP="00590C4D">
      <w:r>
        <w:t>General Overview of topic</w:t>
      </w:r>
    </w:p>
    <w:p w14:paraId="0154BC2A" w14:textId="77777777" w:rsidR="00590C4D" w:rsidRPr="00590C4D" w:rsidRDefault="00590C4D" w:rsidP="00590C4D"/>
    <w:p w14:paraId="252D042A" w14:textId="6EDB893F" w:rsidR="00590C4D" w:rsidRDefault="00590C4D" w:rsidP="00590C4D">
      <w:pPr>
        <w:pStyle w:val="Heading2"/>
      </w:pPr>
      <w:r>
        <w:t>Project Background and Description</w:t>
      </w:r>
    </w:p>
    <w:p w14:paraId="3147F4CD" w14:textId="77777777" w:rsidR="00590C4D" w:rsidRDefault="00590C4D" w:rsidP="00590C4D"/>
    <w:p w14:paraId="5338F72C" w14:textId="77777777" w:rsidR="00590C4D" w:rsidRDefault="00590C4D" w:rsidP="00590C4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is so interesting about this problem?</w:t>
      </w:r>
    </w:p>
    <w:p w14:paraId="4B6F2987" w14:textId="77777777" w:rsidR="00590C4D" w:rsidRDefault="00590C4D" w:rsidP="00590C4D">
      <w:pPr>
        <w:pStyle w:val="NormalWeb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color w:val="000000"/>
        </w:rPr>
      </w:pPr>
      <w:proofErr w:type="gramStart"/>
      <w:r>
        <w:rPr>
          <w:color w:val="000000"/>
        </w:rPr>
        <w:t>Main focus</w:t>
      </w:r>
      <w:proofErr w:type="gramEnd"/>
      <w:r>
        <w:rPr>
          <w:color w:val="000000"/>
        </w:rPr>
        <w:t xml:space="preserve"> on financial industry</w:t>
      </w:r>
    </w:p>
    <w:p w14:paraId="0298F205" w14:textId="77777777" w:rsidR="00590C4D" w:rsidRDefault="00590C4D" w:rsidP="00590C4D">
      <w:pPr>
        <w:pStyle w:val="NormalWeb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Credit cards + mobile payments are already common and will continue to become more integrated in day-to-day </w:t>
      </w:r>
      <w:proofErr w:type="gramStart"/>
      <w:r>
        <w:rPr>
          <w:color w:val="000000"/>
        </w:rPr>
        <w:t>transactions</w:t>
      </w:r>
      <w:proofErr w:type="gramEnd"/>
    </w:p>
    <w:p w14:paraId="4089525A" w14:textId="77777777" w:rsidR="00590C4D" w:rsidRDefault="00590C4D" w:rsidP="00590C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are the proposed benefits of the solution (why do we need to solve this)?</w:t>
      </w:r>
    </w:p>
    <w:p w14:paraId="6F292ACD" w14:textId="77777777" w:rsidR="00590C4D" w:rsidRDefault="00590C4D" w:rsidP="00590C4D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User security + customer experience</w:t>
      </w:r>
    </w:p>
    <w:p w14:paraId="195BDEBB" w14:textId="77777777" w:rsidR="00590C4D" w:rsidRDefault="00590C4D" w:rsidP="00590C4D">
      <w:pPr>
        <w:pStyle w:val="NormalWeb"/>
        <w:numPr>
          <w:ilvl w:val="2"/>
          <w:numId w:val="11"/>
        </w:numPr>
        <w:tabs>
          <w:tab w:val="clear" w:pos="2160"/>
          <w:tab w:val="num" w:pos="720"/>
        </w:tabs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Need to manage balance of actually catching fraud and false positives ruining customer </w:t>
      </w:r>
      <w:proofErr w:type="gramStart"/>
      <w:r>
        <w:rPr>
          <w:color w:val="000000"/>
        </w:rPr>
        <w:t>experience</w:t>
      </w:r>
      <w:proofErr w:type="gramEnd"/>
    </w:p>
    <w:p w14:paraId="747C60E8" w14:textId="77777777" w:rsidR="00590C4D" w:rsidRDefault="00590C4D" w:rsidP="00590C4D">
      <w:pPr>
        <w:pStyle w:val="NormalWeb"/>
        <w:numPr>
          <w:ilvl w:val="1"/>
          <w:numId w:val="17"/>
        </w:numPr>
        <w:spacing w:before="0" w:beforeAutospacing="0" w:after="0" w:afterAutospacing="0"/>
        <w:ind w:left="720" w:hanging="360"/>
        <w:textAlignment w:val="baseline"/>
        <w:rPr>
          <w:color w:val="000000"/>
        </w:rPr>
      </w:pPr>
      <w:r>
        <w:rPr>
          <w:color w:val="000000"/>
        </w:rPr>
        <w:t xml:space="preserve">Mitigate financial </w:t>
      </w:r>
      <w:proofErr w:type="gramStart"/>
      <w:r>
        <w:rPr>
          <w:color w:val="000000"/>
        </w:rPr>
        <w:t>loss</w:t>
      </w:r>
      <w:proofErr w:type="gramEnd"/>
    </w:p>
    <w:p w14:paraId="629E8E3A" w14:textId="77777777" w:rsidR="00590C4D" w:rsidRDefault="00590C4D" w:rsidP="00590C4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problem type are we evaluating (classification? regression, or something else?)</w:t>
      </w:r>
    </w:p>
    <w:p w14:paraId="77C34146" w14:textId="77777777" w:rsidR="00590C4D" w:rsidRDefault="00590C4D" w:rsidP="00590C4D">
      <w:pPr>
        <w:pStyle w:val="NormalWeb"/>
        <w:numPr>
          <w:ilvl w:val="1"/>
          <w:numId w:val="19"/>
        </w:numPr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Binary Classification </w:t>
      </w:r>
    </w:p>
    <w:p w14:paraId="4EFEE3F1" w14:textId="77777777" w:rsidR="00590C4D" w:rsidRPr="00590C4D" w:rsidRDefault="00590C4D" w:rsidP="00590C4D"/>
    <w:p w14:paraId="693291C4" w14:textId="77777777" w:rsidR="00590C4D" w:rsidRDefault="00590C4D" w:rsidP="00590C4D"/>
    <w:p w14:paraId="106ACD58" w14:textId="77777777" w:rsidR="00590C4D" w:rsidRDefault="00590C4D" w:rsidP="00590C4D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What are the success criteria?</w:t>
      </w:r>
    </w:p>
    <w:p w14:paraId="6C547026" w14:textId="77777777" w:rsidR="00590C4D" w:rsidRDefault="00590C4D" w:rsidP="00590C4D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Model works </w:t>
      </w:r>
      <w:r>
        <w:rPr>
          <w:rFonts w:ascii="Segoe UI Emoji" w:hAnsi="Segoe UI Emoji" w:cs="Segoe UI Emoji"/>
          <w:color w:val="000000"/>
        </w:rPr>
        <w:t>🙂</w:t>
      </w:r>
    </w:p>
    <w:p w14:paraId="7E5F5112" w14:textId="77777777" w:rsidR="00590C4D" w:rsidRDefault="00590C4D" w:rsidP="00590C4D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High accuracy</w:t>
      </w:r>
    </w:p>
    <w:p w14:paraId="29B615B4" w14:textId="77777777" w:rsidR="00590C4D" w:rsidRDefault="00590C4D" w:rsidP="00590C4D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Good precision + recall measures</w:t>
      </w:r>
    </w:p>
    <w:p w14:paraId="496B5F1A" w14:textId="77777777" w:rsidR="00590C4D" w:rsidRDefault="00590C4D" w:rsidP="00590C4D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Identify most important </w:t>
      </w:r>
      <w:proofErr w:type="gramStart"/>
      <w:r>
        <w:rPr>
          <w:color w:val="000000"/>
        </w:rPr>
        <w:t>features</w:t>
      </w:r>
      <w:proofErr w:type="gramEnd"/>
    </w:p>
    <w:p w14:paraId="2DF1F4BA" w14:textId="77777777" w:rsidR="00590C4D" w:rsidRPr="00590C4D" w:rsidRDefault="00590C4D" w:rsidP="00590C4D"/>
    <w:p w14:paraId="49660490" w14:textId="450A565C" w:rsidR="00590C4D" w:rsidRPr="00E74EE5" w:rsidRDefault="00590C4D" w:rsidP="00590C4D">
      <w:pPr>
        <w:pStyle w:val="Heading2"/>
      </w:pPr>
      <w:r>
        <w:t xml:space="preserve">Proposed Methods </w:t>
      </w:r>
    </w:p>
    <w:p w14:paraId="1D137B96" w14:textId="69C9E509" w:rsidR="00590C4D" w:rsidRPr="00590C4D" w:rsidRDefault="00590C4D" w:rsidP="00590C4D"/>
    <w:p w14:paraId="088D4286" w14:textId="77777777" w:rsidR="00590C4D" w:rsidRDefault="00590C4D" w:rsidP="00590C4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How?</w:t>
      </w:r>
    </w:p>
    <w:p w14:paraId="2E3DC6E1" w14:textId="77777777" w:rsidR="00590C4D" w:rsidRDefault="00590C4D" w:rsidP="00590C4D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methods are we evaluating? (</w:t>
      </w:r>
      <w:proofErr w:type="gramStart"/>
      <w:r>
        <w:rPr>
          <w:color w:val="000000"/>
        </w:rPr>
        <w:t>generative</w:t>
      </w:r>
      <w:proofErr w:type="gramEnd"/>
      <w:r>
        <w:rPr>
          <w:color w:val="000000"/>
        </w:rPr>
        <w:t>, nongenerative, trees? hyperparameters?)</w:t>
      </w:r>
    </w:p>
    <w:p w14:paraId="1303620F" w14:textId="77777777" w:rsidR="00590C4D" w:rsidRDefault="00590C4D" w:rsidP="00590C4D">
      <w:pPr>
        <w:pStyle w:val="NormalWeb"/>
        <w:numPr>
          <w:ilvl w:val="2"/>
          <w:numId w:val="27"/>
        </w:numPr>
        <w:spacing w:before="0" w:beforeAutospacing="0" w:after="0" w:afterAutospacing="0"/>
        <w:ind w:hanging="360"/>
        <w:textAlignment w:val="baseline"/>
        <w:rPr>
          <w:color w:val="000000"/>
        </w:rPr>
      </w:pPr>
      <w:r>
        <w:rPr>
          <w:color w:val="000000"/>
        </w:rPr>
        <w:t xml:space="preserve">Hyperparameter tuning for all </w:t>
      </w:r>
      <w:proofErr w:type="gramStart"/>
      <w:r>
        <w:rPr>
          <w:color w:val="000000"/>
        </w:rPr>
        <w:t>methods</w:t>
      </w:r>
      <w:proofErr w:type="gramEnd"/>
    </w:p>
    <w:p w14:paraId="03D59565" w14:textId="77777777" w:rsidR="00590C4D" w:rsidRDefault="00590C4D" w:rsidP="00590C4D">
      <w:pPr>
        <w:pStyle w:val="NormalWeb"/>
        <w:numPr>
          <w:ilvl w:val="2"/>
          <w:numId w:val="28"/>
        </w:numPr>
        <w:spacing w:before="0" w:beforeAutospacing="0" w:after="0" w:afterAutospacing="0"/>
        <w:ind w:hanging="360"/>
        <w:textAlignment w:val="baseline"/>
        <w:rPr>
          <w:color w:val="000000"/>
        </w:rPr>
      </w:pPr>
      <w:r>
        <w:rPr>
          <w:color w:val="000000"/>
        </w:rPr>
        <w:t>Generative</w:t>
      </w:r>
    </w:p>
    <w:p w14:paraId="33D10328" w14:textId="77777777" w:rsidR="00590C4D" w:rsidRDefault="00590C4D" w:rsidP="00590C4D">
      <w:pPr>
        <w:pStyle w:val="NormalWeb"/>
        <w:numPr>
          <w:ilvl w:val="3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Boosting</w:t>
      </w:r>
    </w:p>
    <w:p w14:paraId="7472E999" w14:textId="77777777" w:rsidR="00590C4D" w:rsidRDefault="00590C4D" w:rsidP="00590C4D">
      <w:pPr>
        <w:pStyle w:val="NormalWeb"/>
        <w:numPr>
          <w:ilvl w:val="2"/>
          <w:numId w:val="29"/>
        </w:numPr>
        <w:spacing w:before="0" w:beforeAutospacing="0" w:after="0" w:afterAutospacing="0"/>
        <w:ind w:hanging="360"/>
        <w:textAlignment w:val="baseline"/>
        <w:rPr>
          <w:color w:val="000000"/>
        </w:rPr>
      </w:pPr>
      <w:r>
        <w:rPr>
          <w:color w:val="000000"/>
        </w:rPr>
        <w:t>Nongenerative</w:t>
      </w:r>
    </w:p>
    <w:p w14:paraId="77788B23" w14:textId="77777777" w:rsidR="00590C4D" w:rsidRDefault="00590C4D" w:rsidP="00590C4D">
      <w:pPr>
        <w:pStyle w:val="NormalWeb"/>
        <w:numPr>
          <w:ilvl w:val="3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Bagging</w:t>
      </w:r>
    </w:p>
    <w:p w14:paraId="667EC7F5" w14:textId="77777777" w:rsidR="00590C4D" w:rsidRDefault="00590C4D" w:rsidP="00590C4D">
      <w:pPr>
        <w:pStyle w:val="NormalWeb"/>
        <w:numPr>
          <w:ilvl w:val="2"/>
          <w:numId w:val="30"/>
        </w:numPr>
        <w:spacing w:before="0" w:beforeAutospacing="0" w:after="0" w:afterAutospacing="0"/>
        <w:ind w:hanging="360"/>
        <w:textAlignment w:val="baseline"/>
        <w:rPr>
          <w:color w:val="000000"/>
        </w:rPr>
      </w:pPr>
      <w:r>
        <w:rPr>
          <w:color w:val="000000"/>
        </w:rPr>
        <w:t>Ensemble</w:t>
      </w:r>
    </w:p>
    <w:p w14:paraId="28C9E0CA" w14:textId="77777777" w:rsidR="00590C4D" w:rsidRDefault="00590C4D" w:rsidP="00590C4D">
      <w:pPr>
        <w:pStyle w:val="NormalWeb"/>
        <w:numPr>
          <w:ilvl w:val="3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Stacking</w:t>
      </w:r>
    </w:p>
    <w:p w14:paraId="63C1769A" w14:textId="77777777" w:rsidR="00590C4D" w:rsidRDefault="00590C4D" w:rsidP="00590C4D">
      <w:pPr>
        <w:pStyle w:val="NormalWeb"/>
        <w:numPr>
          <w:ilvl w:val="1"/>
          <w:numId w:val="31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What is the deliverable?</w:t>
      </w:r>
    </w:p>
    <w:p w14:paraId="0FEFEE41" w14:textId="77777777" w:rsidR="00590C4D" w:rsidRDefault="00590C4D" w:rsidP="00590C4D">
      <w:pPr>
        <w:pStyle w:val="NormalWeb"/>
        <w:numPr>
          <w:ilvl w:val="2"/>
          <w:numId w:val="32"/>
        </w:numPr>
        <w:spacing w:before="0" w:beforeAutospacing="0" w:after="0" w:afterAutospacing="0"/>
        <w:ind w:hanging="360"/>
        <w:textAlignment w:val="baseline"/>
        <w:rPr>
          <w:color w:val="000000"/>
        </w:rPr>
      </w:pPr>
      <w:r>
        <w:rPr>
          <w:color w:val="000000"/>
        </w:rPr>
        <w:t>Well-performing model</w:t>
      </w:r>
    </w:p>
    <w:p w14:paraId="0293F435" w14:textId="77777777" w:rsidR="00590C4D" w:rsidRDefault="00590C4D" w:rsidP="00590C4D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is out of scope?</w:t>
      </w:r>
    </w:p>
    <w:p w14:paraId="010C3866" w14:textId="77777777" w:rsidR="00590C4D" w:rsidRDefault="00590C4D" w:rsidP="00590C4D">
      <w:pPr>
        <w:pStyle w:val="NormalWeb"/>
        <w:numPr>
          <w:ilvl w:val="2"/>
          <w:numId w:val="3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Post-detection decision making</w:t>
      </w:r>
    </w:p>
    <w:p w14:paraId="1991BCA2" w14:textId="06FE5B3C" w:rsidR="000B38AD" w:rsidRDefault="000B38AD" w:rsidP="0053591B"/>
    <w:p w14:paraId="66FED21A" w14:textId="77777777" w:rsidR="000B38AD" w:rsidRDefault="000B38AD" w:rsidP="0053591B"/>
    <w:p w14:paraId="66AE7838" w14:textId="2E7E7E5B" w:rsidR="0053591B" w:rsidRDefault="00A5469C" w:rsidP="00A5469C">
      <w:pPr>
        <w:pStyle w:val="Heading1"/>
      </w:pPr>
      <w:bookmarkStart w:id="14" w:name="_Toc86276933"/>
      <w:r>
        <w:t>Analysis of the dataset and Trained Model</w:t>
      </w:r>
      <w:bookmarkEnd w:id="14"/>
    </w:p>
    <w:p w14:paraId="45C22DEB" w14:textId="53293F23" w:rsidR="00E74EE5" w:rsidRPr="00E74EE5" w:rsidRDefault="00E74EE5" w:rsidP="00E74EE5">
      <w:pPr>
        <w:pStyle w:val="Heading2"/>
      </w:pPr>
      <w:bookmarkStart w:id="15" w:name="_Toc86276934"/>
      <w:r>
        <w:t>Exploratory Analysis and Visualization</w:t>
      </w:r>
      <w:bookmarkEnd w:id="15"/>
    </w:p>
    <w:p w14:paraId="6BAF3F57" w14:textId="00E2F29F" w:rsidR="00172DB8" w:rsidRDefault="00172DB8" w:rsidP="00172DB8">
      <w:pPr>
        <w:keepNext/>
      </w:pPr>
    </w:p>
    <w:p w14:paraId="167F03D6" w14:textId="77777777" w:rsidR="00A240AD" w:rsidRDefault="00A240AD" w:rsidP="00506A7C"/>
    <w:p w14:paraId="2CF2FFEC" w14:textId="407A4FCC" w:rsidR="00A240AD" w:rsidRDefault="00A240AD" w:rsidP="00A240AD">
      <w:pPr>
        <w:pStyle w:val="Heading2"/>
      </w:pPr>
      <w:bookmarkStart w:id="16" w:name="_Toc86276935"/>
      <w:r>
        <w:lastRenderedPageBreak/>
        <w:t>Baseline Model</w:t>
      </w:r>
      <w:bookmarkEnd w:id="16"/>
    </w:p>
    <w:p w14:paraId="55A1C9AA" w14:textId="1B326575" w:rsidR="00A240AD" w:rsidRDefault="00A240AD" w:rsidP="00A240AD"/>
    <w:p w14:paraId="776AF751" w14:textId="5D9ED902" w:rsidR="00FC16E9" w:rsidRDefault="00FC16E9" w:rsidP="00A240AD"/>
    <w:p w14:paraId="31F801DC" w14:textId="172FA1D5" w:rsidR="00FC16E9" w:rsidRDefault="006C1BB7" w:rsidP="002D18C7">
      <w:pPr>
        <w:pStyle w:val="Heading1"/>
      </w:pPr>
      <w:bookmarkStart w:id="17" w:name="_Toc86276936"/>
      <w:r w:rsidRPr="002D18C7">
        <w:rPr>
          <w:rStyle w:val="Heading1Char"/>
          <w:b/>
          <w:bCs/>
        </w:rPr>
        <w:t>Model</w:t>
      </w:r>
      <w:r w:rsidRPr="002D18C7">
        <w:t xml:space="preserve"> Selection</w:t>
      </w:r>
      <w:bookmarkEnd w:id="17"/>
      <w:r w:rsidRPr="002D18C7">
        <w:t xml:space="preserve"> </w:t>
      </w:r>
    </w:p>
    <w:p w14:paraId="7D8E988F" w14:textId="77777777" w:rsidR="00024285" w:rsidRPr="00024285" w:rsidRDefault="00024285" w:rsidP="00024285"/>
    <w:p w14:paraId="02860622" w14:textId="07FA1850" w:rsidR="00B00199" w:rsidRDefault="00B00199" w:rsidP="00B00199">
      <w:pPr>
        <w:pStyle w:val="Heading2"/>
      </w:pPr>
      <w:r>
        <w:t>Model Performance Evaluation</w:t>
      </w:r>
    </w:p>
    <w:p w14:paraId="48B7B98D" w14:textId="5123732B" w:rsidR="00E35844" w:rsidRDefault="00E35844" w:rsidP="00E35844">
      <w:pPr>
        <w:pStyle w:val="Heading1"/>
        <w:numPr>
          <w:ilvl w:val="0"/>
          <w:numId w:val="0"/>
        </w:numPr>
        <w:ind w:left="432" w:hanging="432"/>
      </w:pPr>
    </w:p>
    <w:p w14:paraId="1DE11A58" w14:textId="37046495" w:rsidR="006A590F" w:rsidRDefault="00F9554A" w:rsidP="00024285">
      <w:pPr>
        <w:rPr>
          <w:color w:val="C00000"/>
        </w:rPr>
      </w:pPr>
      <w:r>
        <w:br w:type="page"/>
      </w:r>
    </w:p>
    <w:p w14:paraId="2CAD5751" w14:textId="10FB938C" w:rsidR="006A590F" w:rsidRDefault="006A590F" w:rsidP="006A590F">
      <w:pPr>
        <w:rPr>
          <w:color w:val="C00000"/>
        </w:rPr>
      </w:pPr>
    </w:p>
    <w:p w14:paraId="1E582286" w14:textId="0977021A" w:rsidR="006A590F" w:rsidRDefault="00D83DB1" w:rsidP="00D83DB1">
      <w:pPr>
        <w:pStyle w:val="Heading1"/>
      </w:pPr>
      <w:r>
        <w:t>Initial Deployment</w:t>
      </w:r>
    </w:p>
    <w:p w14:paraId="6E9104F6" w14:textId="4C7845BB" w:rsidR="00467E66" w:rsidRDefault="00467E66" w:rsidP="00D83DB1"/>
    <w:p w14:paraId="3D17F438" w14:textId="70829D4E" w:rsidR="00467E66" w:rsidRDefault="00467E66" w:rsidP="00467E66">
      <w:pPr>
        <w:pStyle w:val="Heading2"/>
      </w:pPr>
      <w:r>
        <w:t>Screen 1</w:t>
      </w:r>
    </w:p>
    <w:p w14:paraId="768B81CB" w14:textId="6D05D5EA" w:rsidR="00ED3798" w:rsidRDefault="00ED3798" w:rsidP="00ED3798">
      <w:pPr>
        <w:keepNext/>
      </w:pPr>
    </w:p>
    <w:p w14:paraId="5F663D52" w14:textId="247134A8" w:rsidR="00467E66" w:rsidRDefault="00ED3798" w:rsidP="00ED3798">
      <w:pPr>
        <w:pStyle w:val="Heading2"/>
      </w:pPr>
      <w:r>
        <w:t>Screen 2</w:t>
      </w:r>
    </w:p>
    <w:p w14:paraId="5D336B69" w14:textId="780B2A17" w:rsidR="00ED3798" w:rsidRDefault="00ED3798" w:rsidP="00ED3798">
      <w:pPr>
        <w:keepNext/>
      </w:pPr>
    </w:p>
    <w:p w14:paraId="4F6430B5" w14:textId="53199B8C" w:rsidR="00ED3798" w:rsidRDefault="00ED3798" w:rsidP="00ED37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Predicted vector</w:t>
      </w:r>
    </w:p>
    <w:p w14:paraId="18712533" w14:textId="7ED0B9FD" w:rsidR="00AF4EA5" w:rsidRDefault="00AF4EA5" w:rsidP="00AF4EA5">
      <w:pPr>
        <w:pStyle w:val="Heading2"/>
      </w:pPr>
      <w:r>
        <w:t>Heroku Application</w:t>
      </w:r>
    </w:p>
    <w:p w14:paraId="03699DF1" w14:textId="77777777" w:rsidR="00AF4EA5" w:rsidRDefault="00AF4EA5" w:rsidP="00AF4EA5">
      <w:pPr>
        <w:pStyle w:val="Heading3"/>
      </w:pPr>
      <w:r>
        <w:t>The Heroku Platform</w:t>
      </w:r>
    </w:p>
    <w:p w14:paraId="097E39F0" w14:textId="2127B501" w:rsidR="00AF4EA5" w:rsidRDefault="00AF4EA5" w:rsidP="00AF4EA5">
      <w:pPr>
        <w:pStyle w:val="Heading3"/>
      </w:pPr>
      <w:r>
        <w:t>Application path</w:t>
      </w:r>
    </w:p>
    <w:p w14:paraId="042061A2" w14:textId="4620EEA0" w:rsidR="00AF4EA5" w:rsidRDefault="00AF4EA5" w:rsidP="00AF4EA5">
      <w:pPr>
        <w:pStyle w:val="Heading3"/>
      </w:pPr>
      <w:r>
        <w:t xml:space="preserve">Deployment, debugging, and </w:t>
      </w:r>
      <w:proofErr w:type="gramStart"/>
      <w:r>
        <w:t>updates</w:t>
      </w:r>
      <w:proofErr w:type="gramEnd"/>
    </w:p>
    <w:p w14:paraId="09B51A80" w14:textId="03C65986" w:rsidR="00D80737" w:rsidRDefault="00D80737" w:rsidP="00AF4EA5"/>
    <w:p w14:paraId="6B6525EB" w14:textId="2D889A6C" w:rsidR="00D80737" w:rsidRDefault="00462F4D" w:rsidP="00462F4D">
      <w:pPr>
        <w:pStyle w:val="Heading1"/>
      </w:pPr>
      <w:r>
        <w:t>Conclusion</w:t>
      </w:r>
    </w:p>
    <w:p w14:paraId="6C98FC6B" w14:textId="5F5A9CCE" w:rsidR="00462F4D" w:rsidRPr="00462F4D" w:rsidRDefault="00462F4D" w:rsidP="00462F4D"/>
    <w:sectPr w:rsidR="00462F4D" w:rsidRPr="00462F4D" w:rsidSect="00E347C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0E1D" w14:textId="77777777" w:rsidR="004226C1" w:rsidRDefault="004226C1" w:rsidP="00E80568">
      <w:r>
        <w:separator/>
      </w:r>
    </w:p>
  </w:endnote>
  <w:endnote w:type="continuationSeparator" w:id="0">
    <w:p w14:paraId="7915D49D" w14:textId="77777777" w:rsidR="004226C1" w:rsidRDefault="004226C1" w:rsidP="00E80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8D81" w14:textId="77777777" w:rsidR="0040347B" w:rsidRDefault="0040347B" w:rsidP="0040347B">
    <w:pPr>
      <w:pStyle w:val="Footer"/>
      <w:rPr>
        <w:sz w:val="16"/>
        <w:szCs w:val="16"/>
      </w:rPr>
    </w:pPr>
  </w:p>
  <w:p w14:paraId="74DBF55F" w14:textId="35612789" w:rsidR="0040347B" w:rsidRPr="00A80792" w:rsidRDefault="0040347B" w:rsidP="0040347B">
    <w:pPr>
      <w:pStyle w:val="Footer"/>
      <w:rPr>
        <w:sz w:val="16"/>
        <w:szCs w:val="16"/>
      </w:rPr>
    </w:pPr>
    <w:r w:rsidRPr="00A80792">
      <w:rPr>
        <w:sz w:val="16"/>
        <w:szCs w:val="16"/>
      </w:rPr>
      <w:t>V</w:t>
    </w:r>
    <w:r>
      <w:rPr>
        <w:sz w:val="16"/>
        <w:szCs w:val="16"/>
      </w:rPr>
      <w:t>1</w:t>
    </w:r>
    <w:r w:rsidRPr="00A80792">
      <w:rPr>
        <w:sz w:val="16"/>
        <w:szCs w:val="16"/>
      </w:rPr>
      <w:t xml:space="preserve">, rev </w:t>
    </w:r>
    <w:r>
      <w:rPr>
        <w:sz w:val="16"/>
        <w:szCs w:val="16"/>
      </w:rPr>
      <w:t>2023</w:t>
    </w:r>
    <w:r w:rsidRPr="00A80792">
      <w:rPr>
        <w:sz w:val="16"/>
        <w:szCs w:val="16"/>
      </w:rPr>
      <w:t>-</w:t>
    </w:r>
    <w:r>
      <w:rPr>
        <w:sz w:val="16"/>
        <w:szCs w:val="16"/>
      </w:rPr>
      <w:t>09</w:t>
    </w:r>
    <w:r w:rsidRPr="00A80792">
      <w:rPr>
        <w:sz w:val="16"/>
        <w:szCs w:val="16"/>
      </w:rPr>
      <w:t>-</w:t>
    </w:r>
    <w:r>
      <w:rPr>
        <w:sz w:val="16"/>
        <w:szCs w:val="16"/>
      </w:rPr>
      <w:t>07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EDD2" w14:textId="6FAE6974" w:rsidR="00A80792" w:rsidRPr="00A80792" w:rsidRDefault="00FB6678">
    <w:pPr>
      <w:pStyle w:val="Footer"/>
      <w:rPr>
        <w:sz w:val="16"/>
        <w:szCs w:val="16"/>
      </w:rPr>
    </w:pPr>
    <w:r w:rsidRPr="00A80792">
      <w:rPr>
        <w:sz w:val="16"/>
        <w:szCs w:val="16"/>
      </w:rPr>
      <w:t>V</w:t>
    </w:r>
    <w:r w:rsidR="0040347B">
      <w:rPr>
        <w:sz w:val="16"/>
        <w:szCs w:val="16"/>
      </w:rPr>
      <w:t>1</w:t>
    </w:r>
    <w:r w:rsidR="00A80792" w:rsidRPr="00A80792">
      <w:rPr>
        <w:sz w:val="16"/>
        <w:szCs w:val="16"/>
      </w:rPr>
      <w:t xml:space="preserve">, rev </w:t>
    </w:r>
    <w:r w:rsidR="007E4872">
      <w:rPr>
        <w:sz w:val="16"/>
        <w:szCs w:val="16"/>
      </w:rPr>
      <w:t>20</w:t>
    </w:r>
    <w:r w:rsidR="0040347B">
      <w:rPr>
        <w:sz w:val="16"/>
        <w:szCs w:val="16"/>
      </w:rPr>
      <w:t>23</w:t>
    </w:r>
    <w:r w:rsidR="00A80792" w:rsidRPr="00A80792">
      <w:rPr>
        <w:sz w:val="16"/>
        <w:szCs w:val="16"/>
      </w:rPr>
      <w:t>-</w:t>
    </w:r>
    <w:r w:rsidR="007E4872">
      <w:rPr>
        <w:sz w:val="16"/>
        <w:szCs w:val="16"/>
      </w:rPr>
      <w:t>0</w:t>
    </w:r>
    <w:r w:rsidR="0040347B">
      <w:rPr>
        <w:sz w:val="16"/>
        <w:szCs w:val="16"/>
      </w:rPr>
      <w:t>9</w:t>
    </w:r>
    <w:r w:rsidR="00A80792" w:rsidRPr="00A80792">
      <w:rPr>
        <w:sz w:val="16"/>
        <w:szCs w:val="16"/>
      </w:rPr>
      <w:t>-</w:t>
    </w:r>
    <w:r w:rsidR="0040347B">
      <w:rPr>
        <w:sz w:val="16"/>
        <w:szCs w:val="16"/>
      </w:rPr>
      <w:t>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6AF9" w14:textId="77777777" w:rsidR="004226C1" w:rsidRDefault="004226C1" w:rsidP="00E80568">
      <w:r>
        <w:separator/>
      </w:r>
    </w:p>
  </w:footnote>
  <w:footnote w:type="continuationSeparator" w:id="0">
    <w:p w14:paraId="0EADA8E5" w14:textId="77777777" w:rsidR="004226C1" w:rsidRDefault="004226C1" w:rsidP="00E80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4BF2" w14:textId="1D5D833C" w:rsidR="00063B4B" w:rsidRPr="00E80568" w:rsidRDefault="00024285" w:rsidP="00E80568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szCs w:val="20"/>
      </w:rPr>
    </w:pPr>
    <w:r>
      <w:rPr>
        <w:rFonts w:ascii="Gill Sans MT" w:hAnsi="Gill Sans MT"/>
        <w:szCs w:val="20"/>
      </w:rPr>
      <w:t>Credit Card Frauds</w:t>
    </w:r>
    <w:r w:rsidR="009A2F35">
      <w:rPr>
        <w:rFonts w:ascii="Gill Sans MT" w:hAnsi="Gill Sans MT"/>
        <w:szCs w:val="20"/>
      </w:rPr>
      <w:t xml:space="preserve"> Project Charter</w:t>
    </w:r>
    <w:r w:rsidR="00063B4B" w:rsidRPr="00E80568">
      <w:rPr>
        <w:rFonts w:ascii="Gill Sans MT" w:hAnsi="Gill Sans MT"/>
        <w:szCs w:val="20"/>
      </w:rPr>
      <w:tab/>
    </w:r>
    <w:r w:rsidR="00063B4B">
      <w:rPr>
        <w:rFonts w:ascii="Gill Sans MT" w:hAnsi="Gill Sans MT"/>
        <w:szCs w:val="20"/>
      </w:rPr>
      <w:tab/>
      <w:t xml:space="preserve">Project </w:t>
    </w:r>
    <w:r w:rsidR="007E4872">
      <w:rPr>
        <w:rFonts w:ascii="Gill Sans MT" w:hAnsi="Gill Sans MT"/>
        <w:szCs w:val="20"/>
      </w:rPr>
      <w:t>Scope Statement</w:t>
    </w:r>
    <w:r w:rsidR="00063B4B">
      <w:rPr>
        <w:rFonts w:ascii="Gill Sans MT" w:hAnsi="Gill Sans MT"/>
        <w:szCs w:val="20"/>
      </w:rPr>
      <w:t xml:space="preserve"> – Page </w:t>
    </w:r>
    <w:r w:rsidR="00EB6E47">
      <w:fldChar w:fldCharType="begin"/>
    </w:r>
    <w:r w:rsidR="00EB6E47">
      <w:instrText xml:space="preserve"> PAGE   \* MERGEFORMAT </w:instrText>
    </w:r>
    <w:r w:rsidR="00EB6E47">
      <w:fldChar w:fldCharType="separate"/>
    </w:r>
    <w:r w:rsidR="000C7AD1" w:rsidRPr="000C7AD1">
      <w:rPr>
        <w:rFonts w:ascii="Gill Sans MT" w:hAnsi="Gill Sans MT"/>
        <w:b/>
        <w:noProof/>
        <w:szCs w:val="20"/>
      </w:rPr>
      <w:t>2</w:t>
    </w:r>
    <w:r w:rsidR="00EB6E47">
      <w:rPr>
        <w:rFonts w:ascii="Gill Sans MT" w:hAnsi="Gill Sans MT"/>
        <w:b/>
        <w:noProof/>
        <w:szCs w:val="20"/>
      </w:rPr>
      <w:fldChar w:fldCharType="end"/>
    </w:r>
    <w:r w:rsidR="00063B4B">
      <w:rPr>
        <w:rFonts w:ascii="Gill Sans MT" w:hAnsi="Gill Sans MT"/>
        <w:szCs w:val="20"/>
      </w:rPr>
      <w:t xml:space="preserve"> of </w:t>
    </w:r>
    <w:r w:rsidR="00112BB7">
      <w:rPr>
        <w:rFonts w:ascii="Gill Sans MT" w:hAnsi="Gill Sans MT"/>
        <w:b/>
        <w:noProof/>
        <w:szCs w:val="20"/>
      </w:rPr>
      <w:fldChar w:fldCharType="begin"/>
    </w:r>
    <w:r w:rsidR="00112BB7">
      <w:rPr>
        <w:rFonts w:ascii="Gill Sans MT" w:hAnsi="Gill Sans MT"/>
        <w:b/>
        <w:noProof/>
        <w:szCs w:val="20"/>
      </w:rPr>
      <w:instrText xml:space="preserve"> NUMPAGES   \* MERGEFORMAT </w:instrText>
    </w:r>
    <w:r w:rsidR="00112BB7">
      <w:rPr>
        <w:rFonts w:ascii="Gill Sans MT" w:hAnsi="Gill Sans MT"/>
        <w:b/>
        <w:noProof/>
        <w:szCs w:val="20"/>
      </w:rPr>
      <w:fldChar w:fldCharType="separate"/>
    </w:r>
    <w:r w:rsidR="000C7AD1" w:rsidRPr="000C7AD1">
      <w:rPr>
        <w:rFonts w:ascii="Gill Sans MT" w:hAnsi="Gill Sans MT"/>
        <w:b/>
        <w:noProof/>
        <w:szCs w:val="20"/>
      </w:rPr>
      <w:t>2</w:t>
    </w:r>
    <w:r w:rsidR="00112BB7">
      <w:rPr>
        <w:rFonts w:ascii="Gill Sans MT" w:hAnsi="Gill Sans MT"/>
        <w:b/>
        <w:noProof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D60E8" w14:textId="77777777" w:rsidR="002E3255" w:rsidRDefault="00063B4B" w:rsidP="00117AC3">
    <w:r>
      <w:t xml:space="preserve">  </w:t>
    </w:r>
    <w:r>
      <w:tab/>
    </w:r>
  </w:p>
  <w:p w14:paraId="436ADF25" w14:textId="2B62F27D" w:rsidR="00063B4B" w:rsidRDefault="00063B4B" w:rsidP="00117A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5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91FDD"/>
    <w:multiLevelType w:val="multilevel"/>
    <w:tmpl w:val="4DE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852D3"/>
    <w:multiLevelType w:val="hybridMultilevel"/>
    <w:tmpl w:val="3C2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A0210"/>
    <w:multiLevelType w:val="multilevel"/>
    <w:tmpl w:val="B82A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1539B"/>
    <w:multiLevelType w:val="hybridMultilevel"/>
    <w:tmpl w:val="DB80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0A2D"/>
    <w:multiLevelType w:val="hybridMultilevel"/>
    <w:tmpl w:val="EC48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255F8"/>
    <w:multiLevelType w:val="hybridMultilevel"/>
    <w:tmpl w:val="B0F8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8474D"/>
    <w:multiLevelType w:val="hybridMultilevel"/>
    <w:tmpl w:val="16F4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F3DB3"/>
    <w:multiLevelType w:val="hybridMultilevel"/>
    <w:tmpl w:val="A014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62368"/>
    <w:multiLevelType w:val="hybridMultilevel"/>
    <w:tmpl w:val="9618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04505"/>
    <w:multiLevelType w:val="hybridMultilevel"/>
    <w:tmpl w:val="AF70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334D8"/>
    <w:multiLevelType w:val="multilevel"/>
    <w:tmpl w:val="0EA2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655622">
    <w:abstractNumId w:val="1"/>
  </w:num>
  <w:num w:numId="2" w16cid:durableId="1650940401">
    <w:abstractNumId w:val="6"/>
  </w:num>
  <w:num w:numId="3" w16cid:durableId="453672536">
    <w:abstractNumId w:val="10"/>
  </w:num>
  <w:num w:numId="4" w16cid:durableId="86731513">
    <w:abstractNumId w:val="5"/>
  </w:num>
  <w:num w:numId="5" w16cid:durableId="1305812718">
    <w:abstractNumId w:val="11"/>
  </w:num>
  <w:num w:numId="6" w16cid:durableId="11303543">
    <w:abstractNumId w:val="8"/>
  </w:num>
  <w:num w:numId="7" w16cid:durableId="23411565">
    <w:abstractNumId w:val="0"/>
  </w:num>
  <w:num w:numId="8" w16cid:durableId="1889603535">
    <w:abstractNumId w:val="9"/>
  </w:num>
  <w:num w:numId="9" w16cid:durableId="1692533809">
    <w:abstractNumId w:val="3"/>
  </w:num>
  <w:num w:numId="10" w16cid:durableId="1351182684">
    <w:abstractNumId w:val="7"/>
  </w:num>
  <w:num w:numId="11" w16cid:durableId="2001543010">
    <w:abstractNumId w:val="4"/>
  </w:num>
  <w:num w:numId="12" w16cid:durableId="751004130">
    <w:abstractNumId w:val="4"/>
    <w:lvlOverride w:ilvl="0">
      <w:lvl w:ilvl="0">
        <w:numFmt w:val="lowerLetter"/>
        <w:lvlText w:val="%1."/>
        <w:lvlJc w:val="left"/>
      </w:lvl>
    </w:lvlOverride>
  </w:num>
  <w:num w:numId="13" w16cid:durableId="2034071376">
    <w:abstractNumId w:val="4"/>
    <w:lvlOverride w:ilvl="1">
      <w:lvl w:ilvl="1">
        <w:numFmt w:val="lowerRoman"/>
        <w:lvlText w:val="%2."/>
        <w:lvlJc w:val="right"/>
      </w:lvl>
    </w:lvlOverride>
  </w:num>
  <w:num w:numId="14" w16cid:durableId="672142561">
    <w:abstractNumId w:val="4"/>
    <w:lvlOverride w:ilvl="1">
      <w:lvl w:ilvl="1">
        <w:numFmt w:val="lowerRoman"/>
        <w:lvlText w:val="%2."/>
        <w:lvlJc w:val="right"/>
      </w:lvl>
    </w:lvlOverride>
  </w:num>
  <w:num w:numId="15" w16cid:durableId="1658025335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1848792600">
    <w:abstractNumId w:val="4"/>
    <w:lvlOverride w:ilvl="1">
      <w:lvl w:ilvl="1">
        <w:numFmt w:val="lowerRoman"/>
        <w:lvlText w:val="%2."/>
        <w:lvlJc w:val="right"/>
      </w:lvl>
    </w:lvlOverride>
  </w:num>
  <w:num w:numId="17" w16cid:durableId="390079413">
    <w:abstractNumId w:val="4"/>
    <w:lvlOverride w:ilvl="1">
      <w:lvl w:ilvl="1">
        <w:numFmt w:val="lowerRoman"/>
        <w:lvlText w:val="%2."/>
        <w:lvlJc w:val="right"/>
      </w:lvl>
    </w:lvlOverride>
  </w:num>
  <w:num w:numId="18" w16cid:durableId="1739864570">
    <w:abstractNumId w:val="4"/>
    <w:lvlOverride w:ilvl="0">
      <w:lvl w:ilvl="0">
        <w:numFmt w:val="lowerLetter"/>
        <w:lvlText w:val="%1."/>
        <w:lvlJc w:val="left"/>
      </w:lvl>
    </w:lvlOverride>
  </w:num>
  <w:num w:numId="19" w16cid:durableId="729960388">
    <w:abstractNumId w:val="4"/>
    <w:lvlOverride w:ilvl="1">
      <w:lvl w:ilvl="1">
        <w:numFmt w:val="lowerRoman"/>
        <w:lvlText w:val="%2."/>
        <w:lvlJc w:val="right"/>
      </w:lvl>
    </w:lvlOverride>
  </w:num>
  <w:num w:numId="20" w16cid:durableId="1589078047">
    <w:abstractNumId w:val="2"/>
    <w:lvlOverride w:ilvl="0">
      <w:lvl w:ilvl="0">
        <w:numFmt w:val="lowerLetter"/>
        <w:lvlText w:val="%1."/>
        <w:lvlJc w:val="left"/>
      </w:lvl>
    </w:lvlOverride>
  </w:num>
  <w:num w:numId="21" w16cid:durableId="1000230665">
    <w:abstractNumId w:val="2"/>
    <w:lvlOverride w:ilvl="1">
      <w:lvl w:ilvl="1">
        <w:numFmt w:val="lowerRoman"/>
        <w:lvlText w:val="%2."/>
        <w:lvlJc w:val="right"/>
      </w:lvl>
    </w:lvlOverride>
  </w:num>
  <w:num w:numId="22" w16cid:durableId="832767939">
    <w:abstractNumId w:val="2"/>
    <w:lvlOverride w:ilvl="1">
      <w:lvl w:ilvl="1">
        <w:numFmt w:val="lowerRoman"/>
        <w:lvlText w:val="%2."/>
        <w:lvlJc w:val="right"/>
      </w:lvl>
    </w:lvlOverride>
  </w:num>
  <w:num w:numId="23" w16cid:durableId="1256934796">
    <w:abstractNumId w:val="2"/>
    <w:lvlOverride w:ilvl="1">
      <w:lvl w:ilvl="1">
        <w:numFmt w:val="lowerRoman"/>
        <w:lvlText w:val="%2."/>
        <w:lvlJc w:val="right"/>
      </w:lvl>
    </w:lvlOverride>
  </w:num>
  <w:num w:numId="24" w16cid:durableId="1207335916">
    <w:abstractNumId w:val="2"/>
    <w:lvlOverride w:ilvl="1">
      <w:lvl w:ilvl="1">
        <w:numFmt w:val="lowerRoman"/>
        <w:lvlText w:val="%2."/>
        <w:lvlJc w:val="right"/>
      </w:lvl>
    </w:lvlOverride>
  </w:num>
  <w:num w:numId="25" w16cid:durableId="1875801646">
    <w:abstractNumId w:val="12"/>
  </w:num>
  <w:num w:numId="26" w16cid:durableId="1549878702">
    <w:abstractNumId w:val="12"/>
    <w:lvlOverride w:ilvl="1">
      <w:lvl w:ilvl="1">
        <w:numFmt w:val="lowerLetter"/>
        <w:lvlText w:val="%2."/>
        <w:lvlJc w:val="left"/>
      </w:lvl>
    </w:lvlOverride>
  </w:num>
  <w:num w:numId="27" w16cid:durableId="170147474">
    <w:abstractNumId w:val="12"/>
    <w:lvlOverride w:ilvl="2">
      <w:lvl w:ilvl="2">
        <w:numFmt w:val="lowerRoman"/>
        <w:lvlText w:val="%3."/>
        <w:lvlJc w:val="right"/>
      </w:lvl>
    </w:lvlOverride>
  </w:num>
  <w:num w:numId="28" w16cid:durableId="1400832921">
    <w:abstractNumId w:val="12"/>
    <w:lvlOverride w:ilvl="2">
      <w:lvl w:ilvl="2">
        <w:numFmt w:val="lowerRoman"/>
        <w:lvlText w:val="%3."/>
        <w:lvlJc w:val="right"/>
      </w:lvl>
    </w:lvlOverride>
  </w:num>
  <w:num w:numId="29" w16cid:durableId="1768575492">
    <w:abstractNumId w:val="12"/>
    <w:lvlOverride w:ilvl="2">
      <w:lvl w:ilvl="2">
        <w:numFmt w:val="lowerRoman"/>
        <w:lvlText w:val="%3."/>
        <w:lvlJc w:val="right"/>
      </w:lvl>
    </w:lvlOverride>
  </w:num>
  <w:num w:numId="30" w16cid:durableId="904343011">
    <w:abstractNumId w:val="12"/>
    <w:lvlOverride w:ilvl="2">
      <w:lvl w:ilvl="2">
        <w:numFmt w:val="lowerRoman"/>
        <w:lvlText w:val="%3."/>
        <w:lvlJc w:val="right"/>
      </w:lvl>
    </w:lvlOverride>
  </w:num>
  <w:num w:numId="31" w16cid:durableId="965550575">
    <w:abstractNumId w:val="12"/>
    <w:lvlOverride w:ilvl="1">
      <w:lvl w:ilvl="1">
        <w:numFmt w:val="lowerLetter"/>
        <w:lvlText w:val="%2."/>
        <w:lvlJc w:val="left"/>
      </w:lvl>
    </w:lvlOverride>
  </w:num>
  <w:num w:numId="32" w16cid:durableId="1917545614">
    <w:abstractNumId w:val="12"/>
    <w:lvlOverride w:ilvl="2">
      <w:lvl w:ilvl="2">
        <w:numFmt w:val="lowerRoman"/>
        <w:lvlText w:val="%3."/>
        <w:lvlJc w:val="right"/>
      </w:lvl>
    </w:lvlOverride>
  </w:num>
  <w:num w:numId="33" w16cid:durableId="1864711354">
    <w:abstractNumId w:val="12"/>
    <w:lvlOverride w:ilvl="1">
      <w:lvl w:ilvl="1">
        <w:numFmt w:val="lowerLetter"/>
        <w:lvlText w:val="%2."/>
        <w:lvlJc w:val="left"/>
      </w:lvl>
    </w:lvlOverride>
  </w:num>
  <w:num w:numId="34" w16cid:durableId="1960330173">
    <w:abstractNumId w:val="12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zYwMjMzMba0MDJU0lEKTi0uzszPAykwqgUAiax6TSwAAAA="/>
  </w:docVars>
  <w:rsids>
    <w:rsidRoot w:val="000C7AD1"/>
    <w:rsid w:val="000113A3"/>
    <w:rsid w:val="000134DC"/>
    <w:rsid w:val="00024285"/>
    <w:rsid w:val="00034BDE"/>
    <w:rsid w:val="00041C1D"/>
    <w:rsid w:val="000455BE"/>
    <w:rsid w:val="00051A37"/>
    <w:rsid w:val="00063B4B"/>
    <w:rsid w:val="0007701F"/>
    <w:rsid w:val="00083E23"/>
    <w:rsid w:val="000961EB"/>
    <w:rsid w:val="000B36B4"/>
    <w:rsid w:val="000B38AD"/>
    <w:rsid w:val="000B433C"/>
    <w:rsid w:val="000C586A"/>
    <w:rsid w:val="000C7AD1"/>
    <w:rsid w:val="000D27C6"/>
    <w:rsid w:val="000E32F1"/>
    <w:rsid w:val="000F7F36"/>
    <w:rsid w:val="00112BB7"/>
    <w:rsid w:val="001158CC"/>
    <w:rsid w:val="00117AC3"/>
    <w:rsid w:val="00123131"/>
    <w:rsid w:val="00125937"/>
    <w:rsid w:val="001260FA"/>
    <w:rsid w:val="001408D9"/>
    <w:rsid w:val="001526D5"/>
    <w:rsid w:val="00153D9A"/>
    <w:rsid w:val="00155084"/>
    <w:rsid w:val="00172DB8"/>
    <w:rsid w:val="001A0592"/>
    <w:rsid w:val="001A5645"/>
    <w:rsid w:val="001B0ADC"/>
    <w:rsid w:val="001B69BB"/>
    <w:rsid w:val="002003B1"/>
    <w:rsid w:val="00204E86"/>
    <w:rsid w:val="0021475E"/>
    <w:rsid w:val="00220DB3"/>
    <w:rsid w:val="00235C2C"/>
    <w:rsid w:val="00242C11"/>
    <w:rsid w:val="00242F73"/>
    <w:rsid w:val="00251CAA"/>
    <w:rsid w:val="002626EE"/>
    <w:rsid w:val="00276939"/>
    <w:rsid w:val="00283A67"/>
    <w:rsid w:val="00286432"/>
    <w:rsid w:val="002A3E11"/>
    <w:rsid w:val="002A66BE"/>
    <w:rsid w:val="002B2D8C"/>
    <w:rsid w:val="002C010A"/>
    <w:rsid w:val="002C1DD4"/>
    <w:rsid w:val="002C32F9"/>
    <w:rsid w:val="002D18C7"/>
    <w:rsid w:val="002D31C5"/>
    <w:rsid w:val="002D6A4A"/>
    <w:rsid w:val="002E2B67"/>
    <w:rsid w:val="002E3255"/>
    <w:rsid w:val="002F219E"/>
    <w:rsid w:val="002F4ED4"/>
    <w:rsid w:val="003237F9"/>
    <w:rsid w:val="00323A0C"/>
    <w:rsid w:val="0032491B"/>
    <w:rsid w:val="00330E29"/>
    <w:rsid w:val="00332A87"/>
    <w:rsid w:val="003372D9"/>
    <w:rsid w:val="00345B97"/>
    <w:rsid w:val="00345FD5"/>
    <w:rsid w:val="00382A77"/>
    <w:rsid w:val="003959A3"/>
    <w:rsid w:val="003A1DAE"/>
    <w:rsid w:val="003A2319"/>
    <w:rsid w:val="003A5B01"/>
    <w:rsid w:val="003B26C2"/>
    <w:rsid w:val="003B5664"/>
    <w:rsid w:val="003C3949"/>
    <w:rsid w:val="003C6AAF"/>
    <w:rsid w:val="003F3229"/>
    <w:rsid w:val="0040347B"/>
    <w:rsid w:val="004043F7"/>
    <w:rsid w:val="00412BD8"/>
    <w:rsid w:val="004226C1"/>
    <w:rsid w:val="00424445"/>
    <w:rsid w:val="00425EEA"/>
    <w:rsid w:val="0043119F"/>
    <w:rsid w:val="00446CB7"/>
    <w:rsid w:val="00462F4D"/>
    <w:rsid w:val="00464E0B"/>
    <w:rsid w:val="00467E66"/>
    <w:rsid w:val="00483504"/>
    <w:rsid w:val="004850AA"/>
    <w:rsid w:val="004C6EA8"/>
    <w:rsid w:val="004D019F"/>
    <w:rsid w:val="004E307F"/>
    <w:rsid w:val="00506A7C"/>
    <w:rsid w:val="0053591B"/>
    <w:rsid w:val="0054763C"/>
    <w:rsid w:val="00577F88"/>
    <w:rsid w:val="00590C4D"/>
    <w:rsid w:val="00593C3B"/>
    <w:rsid w:val="005A67A4"/>
    <w:rsid w:val="005B04CE"/>
    <w:rsid w:val="005B4453"/>
    <w:rsid w:val="005C03D1"/>
    <w:rsid w:val="005C7F08"/>
    <w:rsid w:val="005D3EDD"/>
    <w:rsid w:val="005D422F"/>
    <w:rsid w:val="005D537A"/>
    <w:rsid w:val="005F099D"/>
    <w:rsid w:val="005F2F0E"/>
    <w:rsid w:val="005F40F0"/>
    <w:rsid w:val="00634802"/>
    <w:rsid w:val="00636B56"/>
    <w:rsid w:val="0065235D"/>
    <w:rsid w:val="00657603"/>
    <w:rsid w:val="00671CC4"/>
    <w:rsid w:val="00672F09"/>
    <w:rsid w:val="00672F6A"/>
    <w:rsid w:val="00676F57"/>
    <w:rsid w:val="00686F12"/>
    <w:rsid w:val="00686F96"/>
    <w:rsid w:val="0069244F"/>
    <w:rsid w:val="006938E5"/>
    <w:rsid w:val="006951EB"/>
    <w:rsid w:val="006961BF"/>
    <w:rsid w:val="0069796A"/>
    <w:rsid w:val="006A101D"/>
    <w:rsid w:val="006A590F"/>
    <w:rsid w:val="006C1BB7"/>
    <w:rsid w:val="006D4579"/>
    <w:rsid w:val="006E4F35"/>
    <w:rsid w:val="006F3259"/>
    <w:rsid w:val="006F3585"/>
    <w:rsid w:val="006F399A"/>
    <w:rsid w:val="00704C96"/>
    <w:rsid w:val="00714659"/>
    <w:rsid w:val="007247C3"/>
    <w:rsid w:val="007252DA"/>
    <w:rsid w:val="007437F0"/>
    <w:rsid w:val="007475FF"/>
    <w:rsid w:val="007656D9"/>
    <w:rsid w:val="007737EF"/>
    <w:rsid w:val="0078119B"/>
    <w:rsid w:val="00783231"/>
    <w:rsid w:val="007930F8"/>
    <w:rsid w:val="007A3A7E"/>
    <w:rsid w:val="007B377C"/>
    <w:rsid w:val="007E4872"/>
    <w:rsid w:val="007E4BF7"/>
    <w:rsid w:val="00843796"/>
    <w:rsid w:val="0086454E"/>
    <w:rsid w:val="00865DD7"/>
    <w:rsid w:val="00880C40"/>
    <w:rsid w:val="00884688"/>
    <w:rsid w:val="00884EBD"/>
    <w:rsid w:val="008928DD"/>
    <w:rsid w:val="008A71B4"/>
    <w:rsid w:val="008C4E62"/>
    <w:rsid w:val="008E3A1D"/>
    <w:rsid w:val="008E5564"/>
    <w:rsid w:val="008E6347"/>
    <w:rsid w:val="008F3F72"/>
    <w:rsid w:val="008F6559"/>
    <w:rsid w:val="00907094"/>
    <w:rsid w:val="009211DC"/>
    <w:rsid w:val="0092469E"/>
    <w:rsid w:val="009267EF"/>
    <w:rsid w:val="00945992"/>
    <w:rsid w:val="00956C38"/>
    <w:rsid w:val="009638E3"/>
    <w:rsid w:val="00981644"/>
    <w:rsid w:val="00996998"/>
    <w:rsid w:val="009A2F35"/>
    <w:rsid w:val="009B49F9"/>
    <w:rsid w:val="009E5662"/>
    <w:rsid w:val="00A03153"/>
    <w:rsid w:val="00A240AD"/>
    <w:rsid w:val="00A47FA0"/>
    <w:rsid w:val="00A51391"/>
    <w:rsid w:val="00A5469C"/>
    <w:rsid w:val="00A65390"/>
    <w:rsid w:val="00A80792"/>
    <w:rsid w:val="00A860CB"/>
    <w:rsid w:val="00A90B7A"/>
    <w:rsid w:val="00AD689B"/>
    <w:rsid w:val="00AE5CC2"/>
    <w:rsid w:val="00AF4EA5"/>
    <w:rsid w:val="00B00199"/>
    <w:rsid w:val="00B04C9C"/>
    <w:rsid w:val="00B177E7"/>
    <w:rsid w:val="00B456D6"/>
    <w:rsid w:val="00B609E6"/>
    <w:rsid w:val="00B61563"/>
    <w:rsid w:val="00B76C04"/>
    <w:rsid w:val="00B91381"/>
    <w:rsid w:val="00B91601"/>
    <w:rsid w:val="00B9567A"/>
    <w:rsid w:val="00B95C67"/>
    <w:rsid w:val="00B9637A"/>
    <w:rsid w:val="00B96CEE"/>
    <w:rsid w:val="00BA2714"/>
    <w:rsid w:val="00BA3C5E"/>
    <w:rsid w:val="00BD5C9A"/>
    <w:rsid w:val="00BD64D0"/>
    <w:rsid w:val="00BE5FCC"/>
    <w:rsid w:val="00BE66FF"/>
    <w:rsid w:val="00BF1FB7"/>
    <w:rsid w:val="00BF58CE"/>
    <w:rsid w:val="00BF59AD"/>
    <w:rsid w:val="00C27E26"/>
    <w:rsid w:val="00C3657A"/>
    <w:rsid w:val="00C427B0"/>
    <w:rsid w:val="00C51DC3"/>
    <w:rsid w:val="00C52B15"/>
    <w:rsid w:val="00C536EF"/>
    <w:rsid w:val="00C56AB2"/>
    <w:rsid w:val="00C61C9A"/>
    <w:rsid w:val="00C65D11"/>
    <w:rsid w:val="00C703DB"/>
    <w:rsid w:val="00C80636"/>
    <w:rsid w:val="00C812A5"/>
    <w:rsid w:val="00C81587"/>
    <w:rsid w:val="00C87D83"/>
    <w:rsid w:val="00C92E17"/>
    <w:rsid w:val="00CA1F5D"/>
    <w:rsid w:val="00CC63FC"/>
    <w:rsid w:val="00CD0034"/>
    <w:rsid w:val="00D05563"/>
    <w:rsid w:val="00D23D65"/>
    <w:rsid w:val="00D408A0"/>
    <w:rsid w:val="00D4789B"/>
    <w:rsid w:val="00D47CC0"/>
    <w:rsid w:val="00D54EA8"/>
    <w:rsid w:val="00D56517"/>
    <w:rsid w:val="00D74EE9"/>
    <w:rsid w:val="00D75B9C"/>
    <w:rsid w:val="00D80737"/>
    <w:rsid w:val="00D83DB1"/>
    <w:rsid w:val="00D86BFA"/>
    <w:rsid w:val="00D91402"/>
    <w:rsid w:val="00D92032"/>
    <w:rsid w:val="00DA0A3B"/>
    <w:rsid w:val="00DB6FF9"/>
    <w:rsid w:val="00DE61B4"/>
    <w:rsid w:val="00DE7C16"/>
    <w:rsid w:val="00DF5DCB"/>
    <w:rsid w:val="00E07D4B"/>
    <w:rsid w:val="00E148EF"/>
    <w:rsid w:val="00E175FC"/>
    <w:rsid w:val="00E22986"/>
    <w:rsid w:val="00E34736"/>
    <w:rsid w:val="00E347C9"/>
    <w:rsid w:val="00E35844"/>
    <w:rsid w:val="00E47106"/>
    <w:rsid w:val="00E53008"/>
    <w:rsid w:val="00E53E31"/>
    <w:rsid w:val="00E609A1"/>
    <w:rsid w:val="00E60F1F"/>
    <w:rsid w:val="00E67687"/>
    <w:rsid w:val="00E70BC9"/>
    <w:rsid w:val="00E74EE5"/>
    <w:rsid w:val="00E76754"/>
    <w:rsid w:val="00E77166"/>
    <w:rsid w:val="00E80568"/>
    <w:rsid w:val="00E922E1"/>
    <w:rsid w:val="00E93E6E"/>
    <w:rsid w:val="00E94D90"/>
    <w:rsid w:val="00EA1E1F"/>
    <w:rsid w:val="00EA2D67"/>
    <w:rsid w:val="00EB6E47"/>
    <w:rsid w:val="00EB73F0"/>
    <w:rsid w:val="00EC31FE"/>
    <w:rsid w:val="00ED3798"/>
    <w:rsid w:val="00ED76DD"/>
    <w:rsid w:val="00EE093B"/>
    <w:rsid w:val="00EE3F5F"/>
    <w:rsid w:val="00EE7BB3"/>
    <w:rsid w:val="00F0153A"/>
    <w:rsid w:val="00F01FCF"/>
    <w:rsid w:val="00F049CE"/>
    <w:rsid w:val="00F14CB9"/>
    <w:rsid w:val="00F2633B"/>
    <w:rsid w:val="00F275DC"/>
    <w:rsid w:val="00F31617"/>
    <w:rsid w:val="00F31F51"/>
    <w:rsid w:val="00F344E7"/>
    <w:rsid w:val="00F35717"/>
    <w:rsid w:val="00F36F55"/>
    <w:rsid w:val="00F4625F"/>
    <w:rsid w:val="00F524B5"/>
    <w:rsid w:val="00F53580"/>
    <w:rsid w:val="00F62714"/>
    <w:rsid w:val="00F9554A"/>
    <w:rsid w:val="00FA22C2"/>
    <w:rsid w:val="00FA4901"/>
    <w:rsid w:val="00FA7F8C"/>
    <w:rsid w:val="00FB6678"/>
    <w:rsid w:val="00FC16E9"/>
    <w:rsid w:val="00FC38BC"/>
    <w:rsid w:val="00FD2904"/>
    <w:rsid w:val="00FD4784"/>
    <w:rsid w:val="00FE55CF"/>
    <w:rsid w:val="00FF2F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1EB3B"/>
  <w15:docId w15:val="{686B74A9-406C-4347-ADDA-2E355ED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17"/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17AC3"/>
    <w:pPr>
      <w:keepNext/>
      <w:numPr>
        <w:numId w:val="7"/>
      </w:numPr>
      <w:spacing w:before="120" w:after="60"/>
      <w:outlineLvl w:val="0"/>
    </w:pPr>
    <w:rPr>
      <w:rFonts w:ascii="Gill Sans MT" w:eastAsia="Times New Roman" w:hAnsi="Gill Sans MT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3A1DAE"/>
    <w:pPr>
      <w:numPr>
        <w:ilvl w:val="1"/>
      </w:numPr>
      <w:outlineLvl w:val="1"/>
    </w:pPr>
    <w:rPr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4EA5"/>
    <w:pPr>
      <w:keepNext/>
      <w:numPr>
        <w:ilvl w:val="2"/>
        <w:numId w:val="7"/>
      </w:numPr>
      <w:spacing w:before="240" w:after="60"/>
      <w:outlineLvl w:val="2"/>
    </w:pPr>
    <w:rPr>
      <w:rFonts w:ascii="Gill Sans MT" w:eastAsia="Times New Roman" w:hAnsi="Gill Sans MT"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61C9A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61C9A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61C9A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61C9A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61C9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C61C9A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17AC3"/>
    <w:rPr>
      <w:rFonts w:ascii="Gill Sans MT" w:eastAsia="Times New Roman" w:hAnsi="Gill Sans M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A1DAE"/>
    <w:rPr>
      <w:rFonts w:ascii="Gill Sans MT" w:eastAsia="Times New Roman" w:hAnsi="Gill Sans MT"/>
      <w:b/>
      <w:bCs/>
      <w:i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F4EA5"/>
    <w:rPr>
      <w:rFonts w:ascii="Gill Sans MT" w:eastAsia="Times New Roman" w:hAnsi="Gill Sans MT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C61C9A"/>
    <w:rPr>
      <w:rFonts w:cs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C61C9A"/>
    <w:rPr>
      <w:rFonts w:cs="Times New Roman"/>
      <w:b/>
      <w:bCs/>
      <w:i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61C9A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61C9A"/>
    <w:rPr>
      <w:rFonts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61C9A"/>
    <w:rPr>
      <w:rFonts w:cs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61C9A"/>
    <w:rPr>
      <w:rFonts w:ascii="Cambria" w:hAnsi="Cambria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C61C9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61C9A"/>
    <w:rPr>
      <w:rFonts w:ascii="Cambria" w:hAnsi="Cambria" w:cs="Times New Roman"/>
      <w:b/>
      <w:bC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61C9A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99"/>
    <w:rsid w:val="00C61C9A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C61C9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C61C9A"/>
    <w:rPr>
      <w:rFonts w:ascii="Calibri" w:hAnsi="Calibri" w:cs="Times New Roman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C61C9A"/>
    <w:rPr>
      <w:szCs w:val="32"/>
    </w:rPr>
  </w:style>
  <w:style w:type="paragraph" w:styleId="ListParagraph">
    <w:name w:val="List Paragraph"/>
    <w:basedOn w:val="Normal"/>
    <w:uiPriority w:val="99"/>
    <w:qFormat/>
    <w:rsid w:val="00C61C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rsid w:val="00C61C9A"/>
    <w:rPr>
      <w:i/>
    </w:rPr>
  </w:style>
  <w:style w:type="character" w:customStyle="1" w:styleId="QuoteChar">
    <w:name w:val="Quote Char"/>
    <w:basedOn w:val="DefaultParagraphFont"/>
    <w:link w:val="Quote"/>
    <w:uiPriority w:val="99"/>
    <w:rsid w:val="00C61C9A"/>
    <w:rPr>
      <w:rFonts w:cs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C61C9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C61C9A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99"/>
    <w:rsid w:val="00C61C9A"/>
    <w:rPr>
      <w:i/>
      <w:color w:val="5A5A5A"/>
    </w:rPr>
  </w:style>
  <w:style w:type="character" w:styleId="IntenseEmphasis">
    <w:name w:val="Intense Emphasis"/>
    <w:basedOn w:val="DefaultParagraphFont"/>
    <w:uiPriority w:val="99"/>
    <w:rsid w:val="00C61C9A"/>
    <w:rPr>
      <w:rFonts w:cs="Times New Roman"/>
      <w:b/>
      <w:i/>
      <w:sz w:val="24"/>
      <w:u w:val="single"/>
    </w:rPr>
  </w:style>
  <w:style w:type="character" w:styleId="SubtleReference">
    <w:name w:val="Subtle Reference"/>
    <w:basedOn w:val="DefaultParagraphFont"/>
    <w:uiPriority w:val="99"/>
    <w:rsid w:val="00C61C9A"/>
    <w:rPr>
      <w:rFonts w:cs="Times New Roman"/>
      <w:sz w:val="24"/>
      <w:u w:val="single"/>
    </w:rPr>
  </w:style>
  <w:style w:type="character" w:styleId="IntenseReference">
    <w:name w:val="Intense Reference"/>
    <w:basedOn w:val="DefaultParagraphFont"/>
    <w:uiPriority w:val="99"/>
    <w:rsid w:val="00C61C9A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rsid w:val="00C61C9A"/>
    <w:rPr>
      <w:rFonts w:ascii="Cambria" w:hAnsi="Cambria" w:cs="Times New Roman"/>
      <w:b/>
      <w:i/>
      <w:sz w:val="24"/>
    </w:rPr>
  </w:style>
  <w:style w:type="paragraph" w:styleId="TOCHeading">
    <w:name w:val="TOC Heading"/>
    <w:basedOn w:val="Heading1"/>
    <w:next w:val="Normal"/>
    <w:uiPriority w:val="39"/>
    <w:qFormat/>
    <w:rsid w:val="00C61C9A"/>
    <w:pPr>
      <w:numPr>
        <w:numId w:val="0"/>
      </w:numPr>
      <w:outlineLvl w:val="9"/>
    </w:pPr>
  </w:style>
  <w:style w:type="character" w:styleId="PlaceholderText">
    <w:name w:val="Placeholder Text"/>
    <w:basedOn w:val="DefaultParagraphFont"/>
    <w:uiPriority w:val="99"/>
    <w:semiHidden/>
    <w:rsid w:val="001526D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526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D5"/>
    <w:rPr>
      <w:rFonts w:ascii="Tahoma" w:hAnsi="Tahoma" w:cs="Tahoma"/>
      <w:sz w:val="16"/>
    </w:rPr>
  </w:style>
  <w:style w:type="table" w:styleId="TableGrid">
    <w:name w:val="Table Grid"/>
    <w:basedOn w:val="TableNormal"/>
    <w:uiPriority w:val="99"/>
    <w:rsid w:val="007475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80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5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56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86F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F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F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F96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F96"/>
    <w:rPr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996998"/>
  </w:style>
  <w:style w:type="paragraph" w:styleId="Caption">
    <w:name w:val="caption"/>
    <w:basedOn w:val="Normal"/>
    <w:next w:val="Normal"/>
    <w:uiPriority w:val="35"/>
    <w:unhideWhenUsed/>
    <w:qFormat/>
    <w:rsid w:val="00172DB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82A77"/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F59AD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BF5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59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E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0C4D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mosinskis\Google%20Drive\myci.pm\Google%20Drive\T&amp;C%20Project%20Management\_templates\Project%20Scope%20Template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7EEFA-7505-4999-8ACD-2F775487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Template v2.dotx</Template>
  <TotalTime>42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>Georgetown University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subject>Credit Card Fraud dataset</dc:subject>
  <dc:creator>Eric Lim, Klass van Kempen, Jude Moukarzel</dc:creator>
  <cp:lastModifiedBy>Jude Moukarzel</cp:lastModifiedBy>
  <cp:revision>6</cp:revision>
  <cp:lastPrinted>2010-10-28T21:55:00Z</cp:lastPrinted>
  <dcterms:created xsi:type="dcterms:W3CDTF">2023-09-06T15:23:00Z</dcterms:created>
  <dcterms:modified xsi:type="dcterms:W3CDTF">2023-09-06T16:04:00Z</dcterms:modified>
</cp:coreProperties>
</file>